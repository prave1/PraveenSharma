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1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First table is the name and contact info layout table. Second table is the objective table"/>
      </w:tblPr>
      <w:tblGrid>
        <w:gridCol w:w="4499"/>
        <w:gridCol w:w="4642"/>
      </w:tblGrid>
      <w:tr w:rsidR="0035277F" w:rsidRPr="00195951" w14:paraId="1C2A53BB" w14:textId="77777777" w:rsidTr="003F3068">
        <w:trPr>
          <w:gridAfter w:val="1"/>
          <w:wAfter w:w="4642" w:type="dxa"/>
          <w:trHeight w:hRule="exact" w:val="1985"/>
        </w:trPr>
        <w:tc>
          <w:tcPr>
            <w:tcW w:w="4499" w:type="dxa"/>
          </w:tcPr>
          <w:p w14:paraId="14A217BA" w14:textId="7BD7ED52" w:rsidR="0035277F" w:rsidRPr="00195951" w:rsidRDefault="0035277F" w:rsidP="00E5521B">
            <w:pPr>
              <w:pStyle w:val="Subtitle"/>
              <w:rPr>
                <w:rFonts w:ascii="Times New Roman" w:hAnsi="Times New Roman" w:cs="Times New Roman"/>
              </w:rPr>
            </w:pPr>
          </w:p>
        </w:tc>
      </w:tr>
      <w:tr w:rsidR="00E46765" w:rsidRPr="00195951" w14:paraId="33B22BC9" w14:textId="77777777" w:rsidTr="005045E0">
        <w:trPr>
          <w:trHeight w:hRule="exact" w:val="999"/>
        </w:trPr>
        <w:tc>
          <w:tcPr>
            <w:tcW w:w="9141" w:type="dxa"/>
            <w:gridSpan w:val="2"/>
            <w:shd w:val="clear" w:color="auto" w:fill="E6E6E6" w:themeFill="text2" w:themeFillTint="1A"/>
          </w:tcPr>
          <w:p w14:paraId="74F29A7A" w14:textId="67FEADEA" w:rsidR="005045E0" w:rsidRPr="009F69FE" w:rsidRDefault="005045E0" w:rsidP="00E46765">
            <w:pPr>
              <w:pStyle w:val="Subtitle"/>
              <w:rPr>
                <w:rFonts w:ascii="Cambria" w:hAnsi="Cambria"/>
                <w:i/>
                <w:iCs/>
                <w:color w:val="3D3D3D" w:themeColor="background2" w:themeShade="40"/>
                <w:sz w:val="22"/>
              </w:rPr>
            </w:pPr>
            <w:r w:rsidRPr="009F69FE">
              <w:rPr>
                <w:rFonts w:ascii="Cambria" w:hAnsi="Cambria"/>
                <w:i/>
                <w:iCs/>
                <w:color w:val="3D3D3D" w:themeColor="background2" w:themeShade="40"/>
                <w:sz w:val="22"/>
              </w:rPr>
              <w:t>Automation test engineer | Testyantra software solutions |</w:t>
            </w:r>
            <w:r w:rsidR="00451505" w:rsidRPr="009F69FE">
              <w:rPr>
                <w:rFonts w:ascii="Cambria" w:hAnsi="Cambria"/>
                <w:i/>
                <w:iCs/>
                <w:color w:val="3D3D3D" w:themeColor="background2" w:themeShade="40"/>
                <w:sz w:val="22"/>
              </w:rPr>
              <w:t xml:space="preserve"> </w:t>
            </w:r>
            <w:r w:rsidRPr="009F69FE">
              <w:rPr>
                <w:rFonts w:ascii="Cambria" w:hAnsi="Cambria"/>
                <w:i/>
                <w:iCs/>
                <w:color w:val="3D3D3D" w:themeColor="background2" w:themeShade="40"/>
                <w:sz w:val="22"/>
              </w:rPr>
              <w:t>BANGALORE</w:t>
            </w:r>
          </w:p>
          <w:p w14:paraId="3F3C447C" w14:textId="47765207" w:rsidR="00ED2DE7" w:rsidRPr="009F69FE" w:rsidRDefault="005045E0" w:rsidP="00E46765">
            <w:pPr>
              <w:pStyle w:val="Subtitle"/>
              <w:rPr>
                <w:rFonts w:ascii="Cambria" w:hAnsi="Cambria"/>
                <w:i/>
                <w:iCs/>
                <w:color w:val="3D3D3D" w:themeColor="background2" w:themeShade="40"/>
                <w:sz w:val="22"/>
              </w:rPr>
            </w:pPr>
            <w:r w:rsidRPr="009F69FE">
              <w:rPr>
                <w:rFonts w:ascii="Cambria" w:hAnsi="Cambria"/>
                <w:i/>
                <w:iCs/>
                <w:color w:val="3D3D3D" w:themeColor="background2" w:themeShade="40"/>
                <w:sz w:val="22"/>
              </w:rPr>
              <w:t>Automation test engineer</w:t>
            </w:r>
            <w:r w:rsidR="003F3068" w:rsidRPr="009F69FE">
              <w:rPr>
                <w:rFonts w:ascii="Cambria" w:hAnsi="Cambria"/>
                <w:i/>
                <w:iCs/>
                <w:color w:val="3D3D3D" w:themeColor="background2" w:themeShade="40"/>
                <w:sz w:val="22"/>
              </w:rPr>
              <w:t xml:space="preserve"> |</w:t>
            </w:r>
            <w:r w:rsidRPr="009F69FE">
              <w:rPr>
                <w:rFonts w:ascii="Cambria" w:hAnsi="Cambria"/>
                <w:i/>
                <w:iCs/>
                <w:color w:val="3D3D3D" w:themeColor="background2" w:themeShade="40"/>
                <w:sz w:val="22"/>
              </w:rPr>
              <w:t xml:space="preserve"> BONSAI INFOMARK PVT LTD</w:t>
            </w:r>
            <w:r w:rsidR="003F3068" w:rsidRPr="009F69FE">
              <w:rPr>
                <w:rFonts w:ascii="Cambria" w:hAnsi="Cambria"/>
                <w:i/>
                <w:iCs/>
                <w:color w:val="3D3D3D" w:themeColor="background2" w:themeShade="40"/>
                <w:sz w:val="22"/>
              </w:rPr>
              <w:t xml:space="preserve"> |</w:t>
            </w:r>
            <w:r w:rsidR="00451505" w:rsidRPr="009F69FE">
              <w:rPr>
                <w:rFonts w:ascii="Cambria" w:hAnsi="Cambria"/>
                <w:i/>
                <w:iCs/>
                <w:color w:val="3D3D3D" w:themeColor="background2" w:themeShade="40"/>
                <w:sz w:val="22"/>
              </w:rPr>
              <w:t xml:space="preserve"> </w:t>
            </w:r>
            <w:r w:rsidR="003F3068" w:rsidRPr="009F69FE">
              <w:rPr>
                <w:rFonts w:ascii="Cambria" w:hAnsi="Cambria"/>
                <w:i/>
                <w:iCs/>
                <w:color w:val="3D3D3D" w:themeColor="background2" w:themeShade="40"/>
                <w:sz w:val="22"/>
              </w:rPr>
              <w:t>BANGALORE</w:t>
            </w:r>
          </w:p>
          <w:p w14:paraId="4E705967" w14:textId="12AA8498" w:rsidR="00ED2DE7" w:rsidRPr="009F69FE" w:rsidRDefault="00ED2DE7" w:rsidP="00E46765">
            <w:pPr>
              <w:pStyle w:val="Subtitle"/>
              <w:rPr>
                <w:rFonts w:ascii="Cambria" w:hAnsi="Cambria"/>
                <w:i/>
                <w:iCs/>
                <w:color w:val="3D3D3D" w:themeColor="background2" w:themeShade="40"/>
                <w:sz w:val="22"/>
              </w:rPr>
            </w:pPr>
            <w:r w:rsidRPr="009F69FE">
              <w:rPr>
                <w:rFonts w:ascii="Cambria" w:hAnsi="Cambria"/>
                <w:i/>
                <w:iCs/>
                <w:color w:val="3D3D3D" w:themeColor="background2" w:themeShade="40"/>
                <w:sz w:val="22"/>
              </w:rPr>
              <w:t xml:space="preserve">B.E </w:t>
            </w:r>
            <w:r w:rsidR="007D0730" w:rsidRPr="009F69FE">
              <w:rPr>
                <w:rFonts w:ascii="Cambria" w:hAnsi="Cambria"/>
                <w:i/>
                <w:iCs/>
                <w:color w:val="3D3D3D" w:themeColor="background2" w:themeShade="40"/>
                <w:sz w:val="22"/>
              </w:rPr>
              <w:t>|</w:t>
            </w:r>
            <w:r w:rsidRPr="009F69FE">
              <w:rPr>
                <w:rFonts w:ascii="Cambria" w:hAnsi="Cambria"/>
                <w:i/>
                <w:iCs/>
                <w:color w:val="3D3D3D" w:themeColor="background2" w:themeShade="40"/>
                <w:sz w:val="22"/>
              </w:rPr>
              <w:t>computer engineering</w:t>
            </w:r>
            <w:r w:rsidR="00617F17">
              <w:rPr>
                <w:rFonts w:ascii="Cambria" w:hAnsi="Cambria"/>
                <w:i/>
                <w:iCs/>
                <w:color w:val="3D3D3D" w:themeColor="background2" w:themeShade="40"/>
                <w:sz w:val="22"/>
              </w:rPr>
              <w:t xml:space="preserve"> </w:t>
            </w:r>
            <w:r w:rsidRPr="009F69FE">
              <w:rPr>
                <w:rFonts w:ascii="Cambria" w:hAnsi="Cambria"/>
                <w:i/>
                <w:iCs/>
                <w:color w:val="3D3D3D" w:themeColor="background2" w:themeShade="40"/>
                <w:sz w:val="22"/>
              </w:rPr>
              <w:t xml:space="preserve"> </w:t>
            </w:r>
            <w:r w:rsidR="007D0730" w:rsidRPr="009F69FE">
              <w:rPr>
                <w:rFonts w:ascii="Cambria" w:hAnsi="Cambria"/>
                <w:i/>
                <w:iCs/>
                <w:color w:val="3D3D3D" w:themeColor="background2" w:themeShade="40"/>
                <w:sz w:val="22"/>
              </w:rPr>
              <w:t>|</w:t>
            </w:r>
            <w:r w:rsidR="00451505" w:rsidRPr="009F69FE">
              <w:rPr>
                <w:rFonts w:ascii="Cambria" w:hAnsi="Cambria"/>
                <w:i/>
                <w:iCs/>
                <w:color w:val="3D3D3D" w:themeColor="background2" w:themeShade="40"/>
                <w:sz w:val="22"/>
              </w:rPr>
              <w:t xml:space="preserve"> </w:t>
            </w:r>
            <w:r w:rsidRPr="009F69FE">
              <w:rPr>
                <w:rFonts w:ascii="Cambria" w:hAnsi="Cambria"/>
                <w:i/>
                <w:iCs/>
                <w:color w:val="3D3D3D" w:themeColor="background2" w:themeShade="40"/>
                <w:sz w:val="22"/>
              </w:rPr>
              <w:t>g</w:t>
            </w:r>
            <w:r w:rsidR="000F6745" w:rsidRPr="009F69FE">
              <w:rPr>
                <w:rFonts w:ascii="Cambria" w:hAnsi="Cambria"/>
                <w:i/>
                <w:iCs/>
                <w:color w:val="3D3D3D" w:themeColor="background2" w:themeShade="40"/>
                <w:sz w:val="22"/>
              </w:rPr>
              <w:t xml:space="preserve">ovt </w:t>
            </w:r>
            <w:r w:rsidRPr="009F69FE">
              <w:rPr>
                <w:rFonts w:ascii="Cambria" w:hAnsi="Cambria"/>
                <w:i/>
                <w:iCs/>
                <w:color w:val="3D3D3D" w:themeColor="background2" w:themeShade="40"/>
                <w:sz w:val="22"/>
              </w:rPr>
              <w:t>e</w:t>
            </w:r>
            <w:r w:rsidR="000F6745" w:rsidRPr="009F69FE">
              <w:rPr>
                <w:rFonts w:ascii="Cambria" w:hAnsi="Cambria"/>
                <w:i/>
                <w:iCs/>
                <w:color w:val="3D3D3D" w:themeColor="background2" w:themeShade="40"/>
                <w:sz w:val="22"/>
              </w:rPr>
              <w:t xml:space="preserve">ngineering </w:t>
            </w:r>
            <w:r w:rsidRPr="009F69FE">
              <w:rPr>
                <w:rFonts w:ascii="Cambria" w:hAnsi="Cambria"/>
                <w:i/>
                <w:iCs/>
                <w:color w:val="3D3D3D" w:themeColor="background2" w:themeShade="40"/>
                <w:sz w:val="22"/>
              </w:rPr>
              <w:t>c</w:t>
            </w:r>
            <w:r w:rsidR="000F6745" w:rsidRPr="009F69FE">
              <w:rPr>
                <w:rFonts w:ascii="Cambria" w:hAnsi="Cambria"/>
                <w:i/>
                <w:iCs/>
                <w:color w:val="3D3D3D" w:themeColor="background2" w:themeShade="40"/>
                <w:sz w:val="22"/>
              </w:rPr>
              <w:t>ollege</w:t>
            </w:r>
            <w:r w:rsidR="00617F17">
              <w:rPr>
                <w:rFonts w:ascii="Cambria" w:hAnsi="Cambria"/>
                <w:i/>
                <w:iCs/>
                <w:color w:val="3D3D3D" w:themeColor="background2" w:themeShade="40"/>
                <w:sz w:val="22"/>
              </w:rPr>
              <w:t xml:space="preserve"> | 2013 </w:t>
            </w:r>
            <w:r w:rsidR="00EA255F" w:rsidRPr="009F69FE">
              <w:rPr>
                <w:rFonts w:ascii="Cambria" w:hAnsi="Cambria"/>
                <w:i/>
                <w:iCs/>
                <w:color w:val="3D3D3D" w:themeColor="background2" w:themeShade="40"/>
                <w:sz w:val="22"/>
              </w:rPr>
              <w:t xml:space="preserve"> |</w:t>
            </w:r>
            <w:r w:rsidR="00451505" w:rsidRPr="009F69FE">
              <w:rPr>
                <w:rFonts w:ascii="Cambria" w:hAnsi="Cambria"/>
                <w:i/>
                <w:iCs/>
                <w:color w:val="3D3D3D" w:themeColor="background2" w:themeShade="40"/>
                <w:sz w:val="22"/>
              </w:rPr>
              <w:t xml:space="preserve"> </w:t>
            </w:r>
            <w:r w:rsidRPr="009F69FE">
              <w:rPr>
                <w:rFonts w:ascii="Cambria" w:hAnsi="Cambria"/>
                <w:i/>
                <w:iCs/>
                <w:color w:val="3D3D3D" w:themeColor="background2" w:themeShade="40"/>
                <w:sz w:val="22"/>
              </w:rPr>
              <w:t>dahod</w:t>
            </w:r>
          </w:p>
          <w:p w14:paraId="523E1B82" w14:textId="65C44E20" w:rsidR="00ED2DE7" w:rsidRPr="00195951" w:rsidRDefault="00ED2DE7" w:rsidP="00E46765">
            <w:pPr>
              <w:pStyle w:val="Subtitle"/>
              <w:rPr>
                <w:rFonts w:ascii="Times New Roman" w:hAnsi="Times New Roman" w:cs="Times New Roman"/>
              </w:rPr>
            </w:pPr>
          </w:p>
        </w:tc>
      </w:tr>
    </w:tbl>
    <w:tbl>
      <w:tblPr>
        <w:tblStyle w:val="PlainTable21"/>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195951" w14:paraId="5E8C7CD1" w14:textId="77777777" w:rsidTr="007175B9">
        <w:tc>
          <w:tcPr>
            <w:tcW w:w="730" w:type="dxa"/>
            <w:tcMar>
              <w:bottom w:w="0" w:type="dxa"/>
              <w:right w:w="216" w:type="dxa"/>
            </w:tcMar>
            <w:vAlign w:val="bottom"/>
          </w:tcPr>
          <w:p w14:paraId="55468487" w14:textId="77777777" w:rsidR="000E24AC" w:rsidRPr="00195951" w:rsidRDefault="00075B13" w:rsidP="009D0878">
            <w:pPr>
              <w:pStyle w:val="Icons"/>
              <w:rPr>
                <w:rFonts w:ascii="Times New Roman" w:hAnsi="Times New Roman" w:cs="Times New Roman"/>
              </w:rPr>
            </w:pPr>
            <w:r w:rsidRPr="00195951">
              <w:rPr>
                <w:rFonts w:ascii="Times New Roman" w:hAnsi="Times New Roman" w:cs="Times New Roman"/>
                <w:noProof/>
              </w:rPr>
              <mc:AlternateContent>
                <mc:Choice Requires="wpg">
                  <w:drawing>
                    <wp:inline distT="0" distB="0" distL="0" distR="0" wp14:anchorId="375DFBB8" wp14:editId="2B8E9F48">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81E61F"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D5705F7" w14:textId="77777777" w:rsidR="000E24AC" w:rsidRPr="009F69FE" w:rsidRDefault="006C0657" w:rsidP="007850D1">
            <w:pPr>
              <w:pStyle w:val="Heading1"/>
              <w:outlineLvl w:val="0"/>
              <w:rPr>
                <w:rFonts w:ascii="Cambria" w:hAnsi="Cambria" w:cs="Times New Roman"/>
              </w:rPr>
            </w:pPr>
            <w:r w:rsidRPr="009F69FE">
              <w:rPr>
                <w:rFonts w:ascii="Cambria" w:hAnsi="Cambria" w:cs="Times New Roman"/>
              </w:rPr>
              <w:t>OBJECTIVE</w:t>
            </w:r>
          </w:p>
        </w:tc>
      </w:tr>
    </w:tbl>
    <w:p w14:paraId="72850A92" w14:textId="18D2FDB3" w:rsidR="00D67174" w:rsidRPr="009F69FE" w:rsidRDefault="003F3068" w:rsidP="005E2015">
      <w:pPr>
        <w:rPr>
          <w:rFonts w:ascii="Cambria" w:hAnsi="Cambria" w:cs="Times New Roman"/>
          <w:sz w:val="24"/>
          <w:szCs w:val="24"/>
        </w:rPr>
      </w:pPr>
      <w:r w:rsidRPr="009F69FE">
        <w:rPr>
          <w:rFonts w:ascii="Cambria" w:hAnsi="Cambria" w:cs="Times New Roman"/>
          <w:sz w:val="24"/>
          <w:szCs w:val="24"/>
        </w:rPr>
        <w:t xml:space="preserve">To utilize my technical skills for achieving the target &amp; developing the best performance in the organization. </w:t>
      </w:r>
    </w:p>
    <w:p w14:paraId="603D2098" w14:textId="351D362C" w:rsidR="00D67174" w:rsidRDefault="00D67174" w:rsidP="00D67174">
      <w:pPr>
        <w:pStyle w:val="Heading1"/>
        <w:rPr>
          <w:rFonts w:ascii="Times New Roman" w:hAnsi="Times New Roman" w:cs="Times New Roman"/>
        </w:rPr>
      </w:pPr>
      <w:r>
        <w:rPr>
          <w:rFonts w:ascii="Times New Roman" w:hAnsi="Times New Roman" w:cs="Times New Roman"/>
        </w:rPr>
        <w:t>profile summary</w:t>
      </w:r>
    </w:p>
    <w:p w14:paraId="3A76573E" w14:textId="4B35FFE2" w:rsidR="00C417A7" w:rsidRPr="00C417A7" w:rsidRDefault="00D67174" w:rsidP="0035277F">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 xml:space="preserve">Having </w:t>
      </w:r>
      <w:r w:rsidR="00223419" w:rsidRPr="009F69FE">
        <w:rPr>
          <w:rFonts w:ascii="Cambria" w:hAnsi="Cambria" w:cs="Times New Roman"/>
          <w:sz w:val="24"/>
          <w:szCs w:val="24"/>
        </w:rPr>
        <w:t xml:space="preserve">Overall </w:t>
      </w:r>
      <w:r w:rsidR="00826DA0">
        <w:rPr>
          <w:rFonts w:ascii="Cambria" w:hAnsi="Cambria" w:cs="Times New Roman"/>
          <w:sz w:val="24"/>
          <w:szCs w:val="24"/>
        </w:rPr>
        <w:t>6</w:t>
      </w:r>
      <w:r w:rsidRPr="009F69FE">
        <w:rPr>
          <w:rFonts w:ascii="Cambria" w:hAnsi="Cambria" w:cs="Times New Roman"/>
          <w:sz w:val="24"/>
          <w:szCs w:val="24"/>
        </w:rPr>
        <w:t xml:space="preserve"> years of experience</w:t>
      </w:r>
      <w:r w:rsidR="00CF2553" w:rsidRPr="009F69FE">
        <w:rPr>
          <w:rFonts w:ascii="Cambria" w:hAnsi="Cambria" w:cs="Times New Roman"/>
          <w:sz w:val="24"/>
          <w:szCs w:val="24"/>
        </w:rPr>
        <w:t xml:space="preserve"> </w:t>
      </w:r>
      <w:r w:rsidRPr="009F69FE">
        <w:rPr>
          <w:rFonts w:ascii="Cambria" w:hAnsi="Cambria" w:cs="Times New Roman"/>
          <w:sz w:val="24"/>
          <w:szCs w:val="24"/>
        </w:rPr>
        <w:t xml:space="preserve">in Software </w:t>
      </w:r>
      <w:r w:rsidR="0050611C" w:rsidRPr="009F69FE">
        <w:rPr>
          <w:rFonts w:ascii="Cambria" w:hAnsi="Cambria" w:cs="Times New Roman"/>
          <w:sz w:val="24"/>
          <w:szCs w:val="24"/>
        </w:rPr>
        <w:t>Testing</w:t>
      </w:r>
      <w:r w:rsidR="00CF2553" w:rsidRPr="009F69FE">
        <w:rPr>
          <w:rFonts w:ascii="Cambria" w:hAnsi="Cambria" w:cs="Times New Roman"/>
          <w:sz w:val="24"/>
          <w:szCs w:val="24"/>
        </w:rPr>
        <w:t xml:space="preserve"> tools and programming languages like Selenium WebDriver, TestNG, Java language</w:t>
      </w:r>
    </w:p>
    <w:p w14:paraId="3048F5E8" w14:textId="2D6EDBAF" w:rsidR="00D67174" w:rsidRPr="009F69FE" w:rsidRDefault="00D07AB7"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Experience in</w:t>
      </w:r>
      <w:r w:rsidR="00067FBF" w:rsidRPr="009F69FE">
        <w:rPr>
          <w:rFonts w:ascii="Cambria" w:hAnsi="Cambria" w:cs="Times New Roman"/>
          <w:sz w:val="24"/>
          <w:szCs w:val="24"/>
        </w:rPr>
        <w:t xml:space="preserve"> CRM</w:t>
      </w:r>
      <w:r w:rsidR="00D67174" w:rsidRPr="009F69FE">
        <w:rPr>
          <w:rFonts w:ascii="Cambria" w:hAnsi="Cambria" w:cs="Times New Roman"/>
          <w:sz w:val="24"/>
          <w:szCs w:val="24"/>
        </w:rPr>
        <w:t xml:space="preserve"> and </w:t>
      </w:r>
      <w:r w:rsidR="00067FBF" w:rsidRPr="009F69FE">
        <w:rPr>
          <w:rFonts w:ascii="Cambria" w:hAnsi="Cambria" w:cs="Times New Roman"/>
          <w:sz w:val="24"/>
          <w:szCs w:val="24"/>
        </w:rPr>
        <w:t>ERP</w:t>
      </w:r>
      <w:r w:rsidR="00D67174" w:rsidRPr="009F69FE">
        <w:rPr>
          <w:rFonts w:ascii="Cambria" w:hAnsi="Cambria" w:cs="Times New Roman"/>
          <w:sz w:val="24"/>
          <w:szCs w:val="24"/>
        </w:rPr>
        <w:t xml:space="preserve"> domains with Agile Methodology.</w:t>
      </w:r>
    </w:p>
    <w:p w14:paraId="7A0E880A" w14:textId="3F64D699"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P</w:t>
      </w:r>
      <w:r w:rsidR="00D26056" w:rsidRPr="009F69FE">
        <w:rPr>
          <w:rFonts w:ascii="Cambria" w:hAnsi="Cambria" w:cs="Times New Roman"/>
          <w:sz w:val="24"/>
          <w:szCs w:val="24"/>
        </w:rPr>
        <w:t>roficient in using Selenium Web</w:t>
      </w:r>
      <w:r w:rsidRPr="009F69FE">
        <w:rPr>
          <w:rFonts w:ascii="Cambria" w:hAnsi="Cambria" w:cs="Times New Roman"/>
          <w:sz w:val="24"/>
          <w:szCs w:val="24"/>
        </w:rPr>
        <w:t>Driver</w:t>
      </w:r>
      <w:r w:rsidR="00801C36">
        <w:rPr>
          <w:rFonts w:ascii="Cambria" w:hAnsi="Cambria" w:cs="Times New Roman"/>
          <w:sz w:val="24"/>
          <w:szCs w:val="24"/>
        </w:rPr>
        <w:t xml:space="preserve"> </w:t>
      </w:r>
      <w:r w:rsidRPr="009F69FE">
        <w:rPr>
          <w:rFonts w:ascii="Cambria" w:hAnsi="Cambria" w:cs="Times New Roman"/>
          <w:sz w:val="24"/>
          <w:szCs w:val="24"/>
        </w:rPr>
        <w:t>to develop automation testing scripts.</w:t>
      </w:r>
    </w:p>
    <w:p w14:paraId="1A85E1C5" w14:textId="083A5294"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Experience in working with TestN</w:t>
      </w:r>
      <w:r w:rsidR="00840B8F" w:rsidRPr="009F69FE">
        <w:rPr>
          <w:rFonts w:ascii="Cambria" w:hAnsi="Cambria" w:cs="Times New Roman"/>
          <w:sz w:val="24"/>
          <w:szCs w:val="24"/>
        </w:rPr>
        <w:t>G Framework, POM, Maven Build Automation Tools</w:t>
      </w:r>
      <w:r w:rsidRPr="009F69FE">
        <w:rPr>
          <w:rFonts w:ascii="Cambria" w:hAnsi="Cambria" w:cs="Times New Roman"/>
          <w:sz w:val="24"/>
          <w:szCs w:val="24"/>
        </w:rPr>
        <w:t>, Jenkins</w:t>
      </w:r>
      <w:r w:rsidR="007B74B2" w:rsidRPr="009F69FE">
        <w:rPr>
          <w:rFonts w:ascii="Cambria" w:hAnsi="Cambria" w:cs="Times New Roman"/>
          <w:sz w:val="24"/>
          <w:szCs w:val="24"/>
        </w:rPr>
        <w:t xml:space="preserve"> CI/CD</w:t>
      </w:r>
      <w:r w:rsidRPr="009F69FE">
        <w:rPr>
          <w:rFonts w:ascii="Cambria" w:hAnsi="Cambria" w:cs="Times New Roman"/>
          <w:sz w:val="24"/>
          <w:szCs w:val="24"/>
        </w:rPr>
        <w:t>.</w:t>
      </w:r>
    </w:p>
    <w:p w14:paraId="1D32F90B" w14:textId="5F3AE4A2"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 xml:space="preserve">Experience in implementation </w:t>
      </w:r>
      <w:r w:rsidR="00721156" w:rsidRPr="009F69FE">
        <w:rPr>
          <w:rFonts w:ascii="Cambria" w:hAnsi="Cambria" w:cs="Times New Roman"/>
          <w:sz w:val="24"/>
          <w:szCs w:val="24"/>
        </w:rPr>
        <w:t>of Hybrid framework from scratch</w:t>
      </w:r>
      <w:r w:rsidR="0017539D" w:rsidRPr="009F69FE">
        <w:rPr>
          <w:rFonts w:ascii="Cambria" w:hAnsi="Cambria" w:cs="Times New Roman"/>
          <w:sz w:val="24"/>
          <w:szCs w:val="24"/>
        </w:rPr>
        <w:t xml:space="preserve"> with data drive</w:t>
      </w:r>
      <w:r w:rsidR="00651579" w:rsidRPr="009F69FE">
        <w:rPr>
          <w:rFonts w:ascii="Cambria" w:hAnsi="Cambria" w:cs="Times New Roman"/>
          <w:sz w:val="24"/>
          <w:szCs w:val="24"/>
        </w:rPr>
        <w:t>n</w:t>
      </w:r>
      <w:r w:rsidR="0017539D" w:rsidRPr="009F69FE">
        <w:rPr>
          <w:rFonts w:ascii="Cambria" w:hAnsi="Cambria" w:cs="Times New Roman"/>
          <w:sz w:val="24"/>
          <w:szCs w:val="24"/>
        </w:rPr>
        <w:t>, Modular</w:t>
      </w:r>
      <w:r w:rsidR="00BE647F" w:rsidRPr="009F69FE">
        <w:rPr>
          <w:rFonts w:ascii="Cambria" w:hAnsi="Cambria" w:cs="Times New Roman"/>
          <w:sz w:val="24"/>
          <w:szCs w:val="24"/>
        </w:rPr>
        <w:t xml:space="preserve"> and POM</w:t>
      </w:r>
      <w:r w:rsidRPr="009F69FE">
        <w:rPr>
          <w:rFonts w:ascii="Cambria" w:hAnsi="Cambria" w:cs="Times New Roman"/>
          <w:sz w:val="24"/>
          <w:szCs w:val="24"/>
        </w:rPr>
        <w:t>.</w:t>
      </w:r>
    </w:p>
    <w:p w14:paraId="4788D07F"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Experience in analyzing Functional Requirements.</w:t>
      </w:r>
    </w:p>
    <w:p w14:paraId="66B36623"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Exposure and good knowledge on Test Plan.</w:t>
      </w:r>
    </w:p>
    <w:p w14:paraId="0B6229EE"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Involved in Test Case Review process.</w:t>
      </w:r>
    </w:p>
    <w:p w14:paraId="4FEF4170"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Expertise in Manual Testing – Smoke Testing, Component Testing, Integration Testing, End-to-End Testing, Adhoc Testing.</w:t>
      </w:r>
    </w:p>
    <w:p w14:paraId="28AE4573"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Extensive experience in writing Test Cases using Test Case Design Techniques.</w:t>
      </w:r>
    </w:p>
    <w:p w14:paraId="40AB0580"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Experience in Executing Test Cases and analyzing results.</w:t>
      </w:r>
    </w:p>
    <w:p w14:paraId="7BFEC63B"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Well acquainted with Reporting and Defect Tracking.</w:t>
      </w:r>
    </w:p>
    <w:p w14:paraId="7807B141"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Experience in testing Web based applications.</w:t>
      </w:r>
    </w:p>
    <w:p w14:paraId="5A27F323" w14:textId="44C7B853"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Good knowledge on Java OOPS concepts, Strings, Collections, Maps</w:t>
      </w:r>
      <w:r w:rsidR="00B452F2" w:rsidRPr="009F69FE">
        <w:rPr>
          <w:rFonts w:ascii="Cambria" w:hAnsi="Cambria" w:cs="Times New Roman"/>
          <w:sz w:val="24"/>
          <w:szCs w:val="24"/>
        </w:rPr>
        <w:t xml:space="preserve"> and Exceptions</w:t>
      </w:r>
      <w:r w:rsidRPr="009F69FE">
        <w:rPr>
          <w:rFonts w:ascii="Cambria" w:hAnsi="Cambria" w:cs="Times New Roman"/>
          <w:sz w:val="24"/>
          <w:szCs w:val="24"/>
        </w:rPr>
        <w:t>.</w:t>
      </w:r>
    </w:p>
    <w:p w14:paraId="49A76E8A"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Understanding of Software Development Lifecycle (SDLC) right from requirement analysis, documentation (functional specifications, technical design), coding and testing (preparation of test cases along with implementation) to maintenance of proposed applications.</w:t>
      </w:r>
    </w:p>
    <w:p w14:paraId="37488265" w14:textId="77777777" w:rsidR="00D67174" w:rsidRPr="009F69FE" w:rsidRDefault="00D67174" w:rsidP="009F69FE">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An effective communicator with strong analytical, logical, and interpersonal skills to relate to people at any level of business; quick learner with the capacity to work under pressure and meet deadlines.</w:t>
      </w:r>
    </w:p>
    <w:p w14:paraId="59CA3A12" w14:textId="0FDCE6CC" w:rsidR="00B11E6C" w:rsidRDefault="00D67174" w:rsidP="00B11E6C">
      <w:pPr>
        <w:pStyle w:val="ListParagraph"/>
        <w:numPr>
          <w:ilvl w:val="0"/>
          <w:numId w:val="39"/>
        </w:numPr>
        <w:jc w:val="both"/>
        <w:rPr>
          <w:rFonts w:ascii="Cambria" w:hAnsi="Cambria" w:cs="Times New Roman"/>
          <w:sz w:val="24"/>
          <w:szCs w:val="24"/>
        </w:rPr>
      </w:pPr>
      <w:r w:rsidRPr="009F69FE">
        <w:rPr>
          <w:rFonts w:ascii="Cambria" w:hAnsi="Cambria" w:cs="Times New Roman"/>
          <w:sz w:val="24"/>
          <w:szCs w:val="24"/>
        </w:rPr>
        <w:t>Ability to learn new concepts and to adapt to new environments.</w:t>
      </w:r>
    </w:p>
    <w:p w14:paraId="2900ADF8" w14:textId="77777777" w:rsidR="00F809B5" w:rsidRPr="00F809B5" w:rsidRDefault="00F809B5" w:rsidP="00B173CB">
      <w:pPr>
        <w:pStyle w:val="ListParagraph"/>
        <w:numPr>
          <w:ilvl w:val="0"/>
          <w:numId w:val="39"/>
        </w:numPr>
        <w:suppressAutoHyphens/>
        <w:spacing w:before="100" w:beforeAutospacing="1" w:after="0" w:line="360" w:lineRule="auto"/>
        <w:textAlignment w:val="baseline"/>
        <w:rPr>
          <w:rFonts w:ascii="Cambria" w:hAnsi="Cambria"/>
        </w:rPr>
      </w:pPr>
      <w:r w:rsidRPr="00F809B5">
        <w:rPr>
          <w:rFonts w:ascii="Cambria" w:hAnsi="Cambria"/>
        </w:rPr>
        <w:t>Good Knowledge in various parameters.</w:t>
      </w:r>
    </w:p>
    <w:p w14:paraId="12C9E297" w14:textId="31296AE2" w:rsidR="00F809B5" w:rsidRPr="00F809B5" w:rsidRDefault="00F809B5" w:rsidP="00B173CB">
      <w:pPr>
        <w:pStyle w:val="ListParagraph"/>
        <w:numPr>
          <w:ilvl w:val="0"/>
          <w:numId w:val="39"/>
        </w:numPr>
        <w:suppressAutoHyphens/>
        <w:spacing w:before="100" w:beforeAutospacing="1" w:after="0" w:line="360" w:lineRule="auto"/>
        <w:textAlignment w:val="baseline"/>
        <w:rPr>
          <w:rFonts w:ascii="Cambria" w:hAnsi="Cambria"/>
        </w:rPr>
      </w:pPr>
      <w:r w:rsidRPr="00F809B5">
        <w:rPr>
          <w:rFonts w:ascii="Cambria" w:hAnsi="Cambria"/>
        </w:rPr>
        <w:t>in API Testing.</w:t>
      </w:r>
    </w:p>
    <w:p w14:paraId="288EEA84" w14:textId="77777777" w:rsidR="00F809B5" w:rsidRPr="000B2866" w:rsidRDefault="00F809B5" w:rsidP="0035277F">
      <w:pPr>
        <w:pStyle w:val="ListParagraph"/>
        <w:jc w:val="both"/>
        <w:rPr>
          <w:rFonts w:ascii="Cambria" w:hAnsi="Cambria" w:cs="Times New Roman"/>
          <w:sz w:val="24"/>
          <w:szCs w:val="24"/>
        </w:rPr>
      </w:pPr>
    </w:p>
    <w:p w14:paraId="17AD228D" w14:textId="6010B6F6" w:rsidR="00D67174" w:rsidRPr="009F69FE" w:rsidRDefault="000C0ABC" w:rsidP="00D67174">
      <w:pPr>
        <w:pStyle w:val="Heading1"/>
        <w:rPr>
          <w:rFonts w:ascii="Cambria" w:hAnsi="Cambria" w:cs="Times New Roman"/>
        </w:rPr>
      </w:pPr>
      <w:r>
        <w:rPr>
          <w:rFonts w:ascii="Cambria" w:hAnsi="Cambria" w:cs="Times New Roman"/>
        </w:rPr>
        <w:t>skill</w:t>
      </w:r>
      <w:r w:rsidR="00BF0026">
        <w:rPr>
          <w:rFonts w:ascii="Cambria" w:hAnsi="Cambria" w:cs="Times New Roman"/>
        </w:rPr>
        <w:t>s</w:t>
      </w:r>
    </w:p>
    <w:p w14:paraId="2FB6FA8D" w14:textId="71B98004"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Testing Tool</w:t>
      </w:r>
      <w:r w:rsidRPr="009F69FE">
        <w:rPr>
          <w:rFonts w:ascii="Cambria" w:hAnsi="Cambria" w:cs="Times New Roman"/>
          <w:b/>
          <w:bCs/>
          <w:sz w:val="24"/>
          <w:szCs w:val="24"/>
        </w:rPr>
        <w:tab/>
        <w:t xml:space="preserve">          </w:t>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Selenium IDE/ Webdriver</w:t>
      </w:r>
    </w:p>
    <w:p w14:paraId="19B6ACD8" w14:textId="41E10CEC"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Scripting Language</w:t>
      </w:r>
      <w:r w:rsidRPr="009F69FE">
        <w:rPr>
          <w:rFonts w:ascii="Cambria" w:hAnsi="Cambria" w:cs="Times New Roman"/>
          <w:b/>
          <w:bCs/>
          <w:sz w:val="24"/>
          <w:szCs w:val="24"/>
        </w:rPr>
        <w:tab/>
      </w:r>
      <w:r w:rsidR="009F69FE">
        <w:rPr>
          <w:rFonts w:ascii="Cambria" w:hAnsi="Cambria" w:cs="Times New Roman"/>
          <w:b/>
          <w:bCs/>
          <w:sz w:val="24"/>
          <w:szCs w:val="24"/>
        </w:rPr>
        <w:t xml:space="preserve">   :</w:t>
      </w:r>
      <w:r w:rsidRPr="009F69FE">
        <w:rPr>
          <w:rFonts w:ascii="Cambria" w:hAnsi="Cambria" w:cs="Times New Roman"/>
          <w:sz w:val="24"/>
          <w:szCs w:val="24"/>
        </w:rPr>
        <w:t xml:space="preserve">  Java</w:t>
      </w:r>
    </w:p>
    <w:p w14:paraId="1011A819" w14:textId="2CBBF635"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Frameworks</w:t>
      </w:r>
      <w:r w:rsidRPr="009F69FE">
        <w:rPr>
          <w:rFonts w:ascii="Cambria" w:hAnsi="Cambria" w:cs="Times New Roman"/>
          <w:b/>
          <w:bCs/>
          <w:sz w:val="24"/>
          <w:szCs w:val="24"/>
        </w:rPr>
        <w:tab/>
        <w:t xml:space="preserve">            </w:t>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Hybrid, Data and Module Driven</w:t>
      </w:r>
    </w:p>
    <w:p w14:paraId="2F5C7035" w14:textId="0F22A36B"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Integration Tool</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Jenkins </w:t>
      </w:r>
    </w:p>
    <w:p w14:paraId="7937A34C" w14:textId="15397341" w:rsidR="00BA05D9"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Web Debugging Tool</w:t>
      </w:r>
      <w:r w:rsidR="00BA05D9" w:rsidRP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Try XPath </w:t>
      </w:r>
    </w:p>
    <w:p w14:paraId="106A8174" w14:textId="6BFE20DB"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IDE</w:t>
      </w:r>
      <w:r w:rsidRPr="009F69FE">
        <w:rPr>
          <w:rFonts w:ascii="Cambria" w:hAnsi="Cambria" w:cs="Times New Roman"/>
          <w:b/>
          <w:bCs/>
          <w:sz w:val="24"/>
          <w:szCs w:val="24"/>
        </w:rPr>
        <w:tab/>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w:t>
      </w:r>
      <w:r w:rsidR="00BA05D9" w:rsidRPr="009F69FE">
        <w:rPr>
          <w:rFonts w:ascii="Cambria" w:hAnsi="Cambria" w:cs="Times New Roman"/>
          <w:sz w:val="24"/>
          <w:szCs w:val="24"/>
        </w:rPr>
        <w:t xml:space="preserve"> </w:t>
      </w:r>
      <w:r w:rsidRPr="009F69FE">
        <w:rPr>
          <w:rFonts w:ascii="Cambria" w:hAnsi="Cambria" w:cs="Times New Roman"/>
          <w:sz w:val="24"/>
          <w:szCs w:val="24"/>
        </w:rPr>
        <w:t>Eclipse</w:t>
      </w:r>
    </w:p>
    <w:p w14:paraId="60F505B9" w14:textId="37769924"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Build Tool</w:t>
      </w:r>
      <w:r w:rsidRPr="009F69FE">
        <w:rPr>
          <w:rFonts w:ascii="Cambria" w:hAnsi="Cambria" w:cs="Times New Roman"/>
          <w:b/>
          <w:bCs/>
          <w:sz w:val="24"/>
          <w:szCs w:val="24"/>
        </w:rPr>
        <w:tab/>
        <w:t xml:space="preserve">            </w:t>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Maven</w:t>
      </w:r>
    </w:p>
    <w:p w14:paraId="32E96818" w14:textId="60AFE47A"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Bug Tracking Tool</w:t>
      </w:r>
      <w:r w:rsidRPr="009F69FE">
        <w:rPr>
          <w:rFonts w:ascii="Cambria" w:hAnsi="Cambria" w:cs="Times New Roman"/>
          <w:b/>
          <w:bCs/>
          <w:sz w:val="24"/>
          <w:szCs w:val="24"/>
        </w:rPr>
        <w:tab/>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JIRA</w:t>
      </w:r>
    </w:p>
    <w:p w14:paraId="3F4B2B0C" w14:textId="7AA7BD57" w:rsidR="00D67174" w:rsidRPr="009F69FE" w:rsidRDefault="00D67174" w:rsidP="009F69FE">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Version Control</w:t>
      </w:r>
      <w:r w:rsidRPr="009F69FE">
        <w:rPr>
          <w:rFonts w:ascii="Cambria" w:hAnsi="Cambria" w:cs="Times New Roman"/>
          <w:b/>
          <w:bCs/>
          <w:sz w:val="24"/>
          <w:szCs w:val="24"/>
        </w:rPr>
        <w:tab/>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 xml:space="preserve">: </w:t>
      </w:r>
      <w:r w:rsidRPr="009F69FE">
        <w:rPr>
          <w:rFonts w:ascii="Cambria" w:hAnsi="Cambria" w:cs="Times New Roman"/>
          <w:sz w:val="24"/>
          <w:szCs w:val="24"/>
        </w:rPr>
        <w:t xml:space="preserve"> Git</w:t>
      </w:r>
    </w:p>
    <w:p w14:paraId="401A218F" w14:textId="694B0CBE" w:rsidR="009F69FE" w:rsidRDefault="00D67174" w:rsidP="003E509D">
      <w:pPr>
        <w:pStyle w:val="ListParagraph"/>
        <w:numPr>
          <w:ilvl w:val="0"/>
          <w:numId w:val="40"/>
        </w:numPr>
        <w:jc w:val="both"/>
        <w:rPr>
          <w:rFonts w:ascii="Cambria" w:hAnsi="Cambria" w:cs="Times New Roman"/>
          <w:sz w:val="24"/>
          <w:szCs w:val="24"/>
        </w:rPr>
      </w:pPr>
      <w:r w:rsidRPr="009F69FE">
        <w:rPr>
          <w:rFonts w:ascii="Cambria" w:hAnsi="Cambria" w:cs="Times New Roman"/>
          <w:b/>
          <w:bCs/>
          <w:sz w:val="24"/>
          <w:szCs w:val="24"/>
        </w:rPr>
        <w:t>Database</w:t>
      </w:r>
      <w:r w:rsidRPr="009F69FE">
        <w:rPr>
          <w:rFonts w:ascii="Cambria" w:hAnsi="Cambria" w:cs="Times New Roman"/>
          <w:b/>
          <w:bCs/>
          <w:sz w:val="24"/>
          <w:szCs w:val="24"/>
        </w:rPr>
        <w:tab/>
        <w:t xml:space="preserve">            </w:t>
      </w:r>
      <w:r w:rsidR="00BA05D9" w:rsidRPr="009F69FE">
        <w:rPr>
          <w:rFonts w:ascii="Cambria" w:hAnsi="Cambria" w:cs="Times New Roman"/>
          <w:b/>
          <w:bCs/>
          <w:sz w:val="24"/>
          <w:szCs w:val="24"/>
        </w:rPr>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 xml:space="preserve">: </w:t>
      </w:r>
      <w:r w:rsidRPr="009F69FE">
        <w:rPr>
          <w:rFonts w:ascii="Cambria" w:hAnsi="Cambria" w:cs="Times New Roman"/>
          <w:sz w:val="24"/>
          <w:szCs w:val="24"/>
        </w:rPr>
        <w:t xml:space="preserve"> Oracle, Microsoft SQL Server</w:t>
      </w:r>
    </w:p>
    <w:p w14:paraId="7F34C1A0" w14:textId="77777777" w:rsidR="003E509D" w:rsidRPr="003E509D" w:rsidRDefault="003E509D" w:rsidP="003E509D">
      <w:pPr>
        <w:pStyle w:val="ListParagraph"/>
        <w:jc w:val="both"/>
        <w:rPr>
          <w:rFonts w:ascii="Cambria" w:hAnsi="Cambria" w:cs="Times New Roman"/>
          <w:sz w:val="24"/>
          <w:szCs w:val="24"/>
        </w:rPr>
      </w:pPr>
    </w:p>
    <w:p w14:paraId="71E9022D" w14:textId="6C136BC4" w:rsidR="00060B08" w:rsidRPr="009F69FE" w:rsidRDefault="00060B08" w:rsidP="00060B08">
      <w:pPr>
        <w:pStyle w:val="Heading1"/>
        <w:rPr>
          <w:rFonts w:ascii="Cambria" w:hAnsi="Cambria" w:cs="Times New Roman"/>
        </w:rPr>
      </w:pPr>
      <w:r w:rsidRPr="009F69FE">
        <w:rPr>
          <w:rFonts w:ascii="Cambria" w:hAnsi="Cambria" w:cs="Times New Roman"/>
        </w:rPr>
        <w:t xml:space="preserve">project </w:t>
      </w:r>
      <w:r w:rsidR="00DE5734" w:rsidRPr="009F69FE">
        <w:rPr>
          <w:rFonts w:ascii="Cambria" w:hAnsi="Cambria" w:cs="Times New Roman"/>
        </w:rPr>
        <w:t>summary</w:t>
      </w:r>
    </w:p>
    <w:p w14:paraId="7301EE5B" w14:textId="24646F38" w:rsidR="0038165A" w:rsidRPr="009F69FE" w:rsidRDefault="0038165A" w:rsidP="009F69FE">
      <w:pPr>
        <w:ind w:left="360"/>
        <w:jc w:val="both"/>
        <w:rPr>
          <w:rFonts w:ascii="Cambria" w:hAnsi="Cambria" w:cs="Times New Roman"/>
          <w:sz w:val="24"/>
          <w:szCs w:val="24"/>
        </w:rPr>
      </w:pPr>
      <w:r w:rsidRPr="009F69FE">
        <w:rPr>
          <w:rFonts w:ascii="Cambria" w:hAnsi="Cambria" w:cs="Times New Roman"/>
          <w:b/>
          <w:bCs/>
          <w:sz w:val="24"/>
          <w:szCs w:val="24"/>
        </w:rPr>
        <w:t>Project Name</w:t>
      </w:r>
      <w:r w:rsidR="009F69FE" w:rsidRPr="009F69FE">
        <w:rPr>
          <w:rFonts w:ascii="Cambria" w:hAnsi="Cambria" w:cs="Times New Roman"/>
          <w:b/>
          <w:bCs/>
          <w:sz w:val="24"/>
          <w:szCs w:val="24"/>
        </w:rPr>
        <w:t xml:space="preserve"> </w:t>
      </w:r>
      <w:r w:rsidR="009F69FE" w:rsidRPr="009F69FE">
        <w:rPr>
          <w:rFonts w:ascii="Cambria" w:hAnsi="Cambria" w:cs="Times New Roman"/>
          <w:b/>
          <w:bCs/>
          <w:sz w:val="24"/>
          <w:szCs w:val="24"/>
        </w:rPr>
        <w:tab/>
      </w:r>
      <w:r w:rsidR="002F6059">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MIS</w:t>
      </w:r>
    </w:p>
    <w:p w14:paraId="2C220974" w14:textId="639D4B73" w:rsidR="0038165A" w:rsidRPr="009F69FE" w:rsidRDefault="0038165A" w:rsidP="009F69FE">
      <w:pPr>
        <w:ind w:left="360"/>
        <w:jc w:val="both"/>
        <w:rPr>
          <w:rFonts w:ascii="Cambria" w:hAnsi="Cambria" w:cs="Times New Roman"/>
          <w:sz w:val="24"/>
          <w:szCs w:val="24"/>
        </w:rPr>
      </w:pPr>
      <w:r w:rsidRPr="009F69FE">
        <w:rPr>
          <w:rFonts w:ascii="Cambria" w:hAnsi="Cambria" w:cs="Times New Roman"/>
          <w:b/>
          <w:bCs/>
          <w:sz w:val="24"/>
          <w:szCs w:val="24"/>
        </w:rPr>
        <w:t>Duration</w:t>
      </w:r>
      <w:r w:rsidRPr="009F69FE">
        <w:rPr>
          <w:rFonts w:ascii="Cambria" w:hAnsi="Cambria" w:cs="Times New Roman"/>
          <w:b/>
          <w:bCs/>
          <w:sz w:val="24"/>
          <w:szCs w:val="24"/>
        </w:rPr>
        <w:tab/>
        <w:t xml:space="preserve">             </w:t>
      </w:r>
      <w:r w:rsidR="009F69FE" w:rsidRPr="009F69FE">
        <w:rPr>
          <w:rFonts w:ascii="Cambria" w:hAnsi="Cambria" w:cs="Times New Roman"/>
          <w:b/>
          <w:bCs/>
          <w:sz w:val="24"/>
          <w:szCs w:val="24"/>
        </w:rPr>
        <w:t xml:space="preserve">  </w:t>
      </w:r>
      <w:r w:rsidR="002F6059">
        <w:rPr>
          <w:rFonts w:ascii="Cambria" w:hAnsi="Cambria" w:cs="Times New Roman"/>
          <w:b/>
          <w:bCs/>
          <w:sz w:val="24"/>
          <w:szCs w:val="24"/>
        </w:rPr>
        <w:t xml:space="preserve">               </w:t>
      </w:r>
      <w:r w:rsidR="009F69FE" w:rsidRPr="009F69FE">
        <w:rPr>
          <w:rFonts w:ascii="Cambria" w:hAnsi="Cambria" w:cs="Times New Roman"/>
          <w:b/>
          <w:bCs/>
          <w:sz w:val="24"/>
          <w:szCs w:val="24"/>
        </w:rPr>
        <w:t>:</w:t>
      </w:r>
      <w:r w:rsidRPr="009F69FE">
        <w:rPr>
          <w:rFonts w:ascii="Cambria" w:hAnsi="Cambria" w:cs="Times New Roman"/>
          <w:sz w:val="24"/>
          <w:szCs w:val="24"/>
        </w:rPr>
        <w:t xml:space="preserve">  Nov-18 to Oct-20</w:t>
      </w:r>
    </w:p>
    <w:p w14:paraId="30D16C4D" w14:textId="4E711772" w:rsidR="0038165A" w:rsidRPr="009F69FE" w:rsidRDefault="0038165A" w:rsidP="009F69FE">
      <w:pPr>
        <w:ind w:left="360"/>
        <w:jc w:val="both"/>
        <w:rPr>
          <w:rFonts w:ascii="Cambria" w:hAnsi="Cambria" w:cs="Times New Roman"/>
          <w:sz w:val="24"/>
          <w:szCs w:val="24"/>
        </w:rPr>
      </w:pPr>
      <w:r w:rsidRPr="009F69FE">
        <w:rPr>
          <w:rFonts w:ascii="Cambria" w:hAnsi="Cambria" w:cs="Times New Roman"/>
          <w:b/>
          <w:bCs/>
          <w:sz w:val="24"/>
          <w:szCs w:val="24"/>
        </w:rPr>
        <w:t>Process</w:t>
      </w:r>
      <w:r w:rsidRPr="009F69FE">
        <w:rPr>
          <w:rFonts w:ascii="Cambria" w:hAnsi="Cambria" w:cs="Times New Roman"/>
          <w:b/>
          <w:bCs/>
          <w:sz w:val="24"/>
          <w:szCs w:val="24"/>
        </w:rPr>
        <w:tab/>
        <w:t xml:space="preserve">             </w:t>
      </w:r>
      <w:r w:rsidR="009F69FE" w:rsidRPr="009F69FE">
        <w:rPr>
          <w:rFonts w:ascii="Cambria" w:hAnsi="Cambria" w:cs="Times New Roman"/>
          <w:b/>
          <w:bCs/>
          <w:sz w:val="24"/>
          <w:szCs w:val="24"/>
        </w:rPr>
        <w:t xml:space="preserve">  </w:t>
      </w:r>
      <w:r w:rsidR="002F6059">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Agile Methodology</w:t>
      </w:r>
    </w:p>
    <w:p w14:paraId="6D34928C" w14:textId="49D36907" w:rsidR="0038165A" w:rsidRPr="009F69FE" w:rsidRDefault="0038165A" w:rsidP="009F69FE">
      <w:pPr>
        <w:ind w:left="360"/>
        <w:jc w:val="both"/>
        <w:rPr>
          <w:rFonts w:ascii="Cambria" w:hAnsi="Cambria" w:cs="Times New Roman"/>
          <w:sz w:val="24"/>
          <w:szCs w:val="24"/>
        </w:rPr>
      </w:pPr>
      <w:r w:rsidRPr="009F69FE">
        <w:rPr>
          <w:rFonts w:ascii="Cambria" w:hAnsi="Cambria" w:cs="Times New Roman"/>
          <w:b/>
          <w:bCs/>
          <w:sz w:val="24"/>
          <w:szCs w:val="24"/>
        </w:rPr>
        <w:t>Domain</w:t>
      </w:r>
      <w:r w:rsidRPr="009F69FE">
        <w:rPr>
          <w:rFonts w:ascii="Cambria" w:hAnsi="Cambria" w:cs="Times New Roman"/>
          <w:b/>
          <w:bCs/>
          <w:sz w:val="24"/>
          <w:szCs w:val="24"/>
        </w:rPr>
        <w:tab/>
        <w:t xml:space="preserve">             </w:t>
      </w:r>
      <w:r w:rsidR="009F69FE" w:rsidRPr="009F69FE">
        <w:rPr>
          <w:rFonts w:ascii="Cambria" w:hAnsi="Cambria" w:cs="Times New Roman"/>
          <w:b/>
          <w:bCs/>
          <w:sz w:val="24"/>
          <w:szCs w:val="24"/>
        </w:rPr>
        <w:t xml:space="preserve">  </w:t>
      </w:r>
      <w:r w:rsidR="002F6059">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w:t>
      </w:r>
      <w:r w:rsidR="009F69FE">
        <w:rPr>
          <w:rFonts w:ascii="Cambria" w:hAnsi="Cambria" w:cs="Times New Roman"/>
          <w:sz w:val="24"/>
          <w:szCs w:val="24"/>
        </w:rPr>
        <w:t>CRM</w:t>
      </w:r>
      <w:r w:rsidRPr="009F69FE">
        <w:rPr>
          <w:rFonts w:ascii="Cambria" w:hAnsi="Cambria" w:cs="Times New Roman"/>
          <w:sz w:val="24"/>
          <w:szCs w:val="24"/>
        </w:rPr>
        <w:t xml:space="preserve"> </w:t>
      </w:r>
    </w:p>
    <w:p w14:paraId="2851FBF7" w14:textId="2D0F94FD" w:rsidR="0038165A" w:rsidRPr="009F69FE" w:rsidRDefault="0038165A" w:rsidP="003C59C2">
      <w:pPr>
        <w:ind w:left="360"/>
        <w:jc w:val="both"/>
        <w:rPr>
          <w:rFonts w:ascii="Cambria" w:hAnsi="Cambria" w:cs="Times New Roman"/>
          <w:sz w:val="24"/>
          <w:szCs w:val="24"/>
        </w:rPr>
      </w:pPr>
      <w:r w:rsidRPr="009F69FE">
        <w:rPr>
          <w:rFonts w:ascii="Cambria" w:hAnsi="Cambria" w:cs="Times New Roman"/>
          <w:b/>
          <w:bCs/>
          <w:sz w:val="24"/>
          <w:szCs w:val="24"/>
        </w:rPr>
        <w:t xml:space="preserve">Environment        </w:t>
      </w:r>
      <w:r w:rsidR="002F6059">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Selenium Webdriver, Java, TestNG, TryXPath, Eclipse</w:t>
      </w:r>
    </w:p>
    <w:p w14:paraId="74A73CEA" w14:textId="77777777" w:rsidR="003C59C2" w:rsidRDefault="003C59C2" w:rsidP="00DE5734">
      <w:pPr>
        <w:pStyle w:val="ListParagraph"/>
        <w:jc w:val="both"/>
        <w:rPr>
          <w:rFonts w:ascii="Cambria" w:hAnsi="Cambria" w:cs="Times New Roman"/>
          <w:b/>
          <w:bCs/>
          <w:sz w:val="24"/>
          <w:szCs w:val="24"/>
        </w:rPr>
      </w:pPr>
    </w:p>
    <w:p w14:paraId="06C698A9" w14:textId="6626AC27" w:rsidR="0038165A" w:rsidRPr="009F69FE" w:rsidRDefault="0038165A" w:rsidP="00DE5734">
      <w:pPr>
        <w:pStyle w:val="ListParagraph"/>
        <w:jc w:val="both"/>
        <w:rPr>
          <w:rFonts w:ascii="Cambria" w:hAnsi="Cambria" w:cs="Times New Roman"/>
          <w:b/>
          <w:bCs/>
          <w:sz w:val="24"/>
          <w:szCs w:val="24"/>
        </w:rPr>
      </w:pPr>
      <w:r w:rsidRPr="009F69FE">
        <w:rPr>
          <w:rFonts w:ascii="Cambria" w:hAnsi="Cambria" w:cs="Times New Roman"/>
          <w:b/>
          <w:bCs/>
          <w:sz w:val="24"/>
          <w:szCs w:val="24"/>
        </w:rPr>
        <w:t>Project Description</w:t>
      </w:r>
    </w:p>
    <w:p w14:paraId="1D31CCD5" w14:textId="77777777" w:rsidR="0038165A" w:rsidRPr="009F69FE" w:rsidRDefault="0038165A" w:rsidP="009F69FE">
      <w:pPr>
        <w:pStyle w:val="ListParagraph"/>
        <w:numPr>
          <w:ilvl w:val="0"/>
          <w:numId w:val="47"/>
        </w:numPr>
        <w:jc w:val="both"/>
        <w:rPr>
          <w:rFonts w:ascii="Cambria" w:hAnsi="Cambria" w:cs="Times New Roman"/>
          <w:sz w:val="24"/>
          <w:szCs w:val="24"/>
        </w:rPr>
      </w:pPr>
      <w:r w:rsidRPr="009F69FE">
        <w:rPr>
          <w:rFonts w:ascii="Cambria" w:hAnsi="Cambria" w:cs="Times New Roman"/>
          <w:sz w:val="24"/>
          <w:szCs w:val="24"/>
        </w:rPr>
        <w:t>MIS is a Web based Business to Business Application for Marketing Domain.</w:t>
      </w:r>
    </w:p>
    <w:p w14:paraId="1A8BBD41" w14:textId="77777777" w:rsidR="0038165A" w:rsidRPr="009F69FE" w:rsidRDefault="0038165A" w:rsidP="009F69FE">
      <w:pPr>
        <w:pStyle w:val="ListParagraph"/>
        <w:numPr>
          <w:ilvl w:val="0"/>
          <w:numId w:val="47"/>
        </w:numPr>
        <w:jc w:val="both"/>
        <w:rPr>
          <w:rFonts w:ascii="Cambria" w:hAnsi="Cambria" w:cs="Times New Roman"/>
          <w:sz w:val="24"/>
          <w:szCs w:val="24"/>
        </w:rPr>
      </w:pPr>
      <w:r w:rsidRPr="009F69FE">
        <w:rPr>
          <w:rFonts w:ascii="Cambria" w:hAnsi="Cambria" w:cs="Times New Roman"/>
          <w:sz w:val="24"/>
          <w:szCs w:val="24"/>
        </w:rPr>
        <w:t>MIS is used by the clients to manage the important activities in Marketing like Exertion, Usher, Contact Details and Ledger.</w:t>
      </w:r>
    </w:p>
    <w:p w14:paraId="7DE83117" w14:textId="1E726067" w:rsidR="0038165A" w:rsidRPr="009F69FE" w:rsidRDefault="0038165A" w:rsidP="009F69FE">
      <w:pPr>
        <w:pStyle w:val="ListParagraph"/>
        <w:numPr>
          <w:ilvl w:val="0"/>
          <w:numId w:val="47"/>
        </w:numPr>
        <w:jc w:val="both"/>
        <w:rPr>
          <w:rFonts w:ascii="Cambria" w:hAnsi="Cambria" w:cs="Times New Roman"/>
          <w:sz w:val="24"/>
          <w:szCs w:val="24"/>
        </w:rPr>
      </w:pPr>
      <w:r w:rsidRPr="009F69FE">
        <w:rPr>
          <w:rFonts w:ascii="Cambria" w:hAnsi="Cambria" w:cs="Times New Roman"/>
          <w:sz w:val="24"/>
          <w:szCs w:val="24"/>
        </w:rPr>
        <w:t>This Application ease the process of selling the products.</w:t>
      </w:r>
    </w:p>
    <w:p w14:paraId="24E9054B" w14:textId="77777777" w:rsidR="00DE5734" w:rsidRPr="009F69FE" w:rsidRDefault="00DE5734" w:rsidP="00DE5734">
      <w:pPr>
        <w:pStyle w:val="ListParagraph"/>
        <w:jc w:val="both"/>
        <w:rPr>
          <w:rFonts w:ascii="Cambria" w:hAnsi="Cambria" w:cs="Times New Roman"/>
          <w:sz w:val="24"/>
          <w:szCs w:val="24"/>
        </w:rPr>
      </w:pPr>
    </w:p>
    <w:p w14:paraId="4293202D" w14:textId="77777777" w:rsidR="00DE5734" w:rsidRPr="009F69FE" w:rsidRDefault="00DE5734" w:rsidP="00DE5734">
      <w:pPr>
        <w:pStyle w:val="ListParagraph"/>
        <w:jc w:val="both"/>
        <w:rPr>
          <w:rFonts w:ascii="Cambria" w:hAnsi="Cambria" w:cs="Times New Roman"/>
          <w:b/>
          <w:bCs/>
          <w:sz w:val="24"/>
          <w:szCs w:val="24"/>
        </w:rPr>
      </w:pPr>
      <w:r w:rsidRPr="009F69FE">
        <w:rPr>
          <w:rFonts w:ascii="Cambria" w:hAnsi="Cambria" w:cs="Times New Roman"/>
          <w:b/>
          <w:bCs/>
          <w:sz w:val="24"/>
          <w:szCs w:val="24"/>
        </w:rPr>
        <w:t>Role and Resposibility</w:t>
      </w:r>
    </w:p>
    <w:p w14:paraId="6D3D04AE" w14:textId="77777777" w:rsidR="00DE5734" w:rsidRPr="009F69FE" w:rsidRDefault="00DE5734" w:rsidP="009F69FE">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Understanding the Functional Requirements and Clients Business Work Flow.</w:t>
      </w:r>
    </w:p>
    <w:p w14:paraId="58E9883C" w14:textId="77777777" w:rsidR="00DE5734" w:rsidRPr="009F69FE" w:rsidRDefault="00DE5734" w:rsidP="009F69FE">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Involved in reviewing Test Cases of Team members.</w:t>
      </w:r>
    </w:p>
    <w:p w14:paraId="121C5DE9" w14:textId="77777777" w:rsidR="00DE5734" w:rsidRPr="009F69FE" w:rsidRDefault="00DE5734" w:rsidP="009F69FE">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Involved in implementation and execution of Selenium WebDriver automation framework(Hybrid) for Regression Test Suites (TestNG and Maven).</w:t>
      </w:r>
    </w:p>
    <w:p w14:paraId="654B6DA3" w14:textId="77777777" w:rsidR="00DE5734" w:rsidRPr="009F69FE" w:rsidRDefault="00DE5734" w:rsidP="009F69FE">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Used Try Xpath to inspect the XPath of the dynamic and static web elements.</w:t>
      </w:r>
    </w:p>
    <w:p w14:paraId="19B9F6AF" w14:textId="77777777" w:rsidR="00DE5734" w:rsidRPr="009F69FE" w:rsidRDefault="00DE5734" w:rsidP="009F69FE">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Involved in Test Execution across different phases of testing both manually and through Automation.</w:t>
      </w:r>
    </w:p>
    <w:p w14:paraId="0E3963B4" w14:textId="77777777" w:rsidR="00DE5734" w:rsidRPr="009F69FE" w:rsidRDefault="00DE5734" w:rsidP="009F69FE">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Defect Logging and Tracking using Jira.</w:t>
      </w:r>
    </w:p>
    <w:p w14:paraId="4A3AD45E" w14:textId="49DCD1C7" w:rsidR="009F69FE" w:rsidRDefault="00DE5734" w:rsidP="003E509D">
      <w:pPr>
        <w:pStyle w:val="ListParagraph"/>
        <w:numPr>
          <w:ilvl w:val="0"/>
          <w:numId w:val="46"/>
        </w:numPr>
        <w:jc w:val="both"/>
        <w:rPr>
          <w:rFonts w:ascii="Cambria" w:hAnsi="Cambria" w:cs="Times New Roman"/>
          <w:sz w:val="24"/>
          <w:szCs w:val="24"/>
        </w:rPr>
      </w:pPr>
      <w:r w:rsidRPr="009F69FE">
        <w:rPr>
          <w:rFonts w:ascii="Cambria" w:hAnsi="Cambria" w:cs="Times New Roman"/>
          <w:sz w:val="24"/>
          <w:szCs w:val="24"/>
        </w:rPr>
        <w:t>Generating Work Progress Reports and communicating the reports to the Test Lead</w:t>
      </w:r>
      <w:r w:rsidR="003E509D">
        <w:rPr>
          <w:rFonts w:ascii="Cambria" w:hAnsi="Cambria" w:cs="Times New Roman"/>
          <w:sz w:val="24"/>
          <w:szCs w:val="24"/>
        </w:rPr>
        <w:t>.</w:t>
      </w:r>
    </w:p>
    <w:p w14:paraId="29F805AD" w14:textId="77777777" w:rsidR="00A414BD" w:rsidRPr="00A414BD" w:rsidRDefault="00A414BD" w:rsidP="00A414BD">
      <w:pPr>
        <w:numPr>
          <w:ilvl w:val="0"/>
          <w:numId w:val="46"/>
        </w:numPr>
        <w:spacing w:after="0" w:line="276" w:lineRule="auto"/>
        <w:rPr>
          <w:rFonts w:ascii="Cambria" w:eastAsia="Adobe Kaiti Std R" w:hAnsi="Cambria"/>
          <w:bCs/>
        </w:rPr>
      </w:pPr>
      <w:r w:rsidRPr="00A414BD">
        <w:rPr>
          <w:rFonts w:ascii="Cambria" w:eastAsia="Adobe Kaiti Std R" w:hAnsi="Cambria"/>
          <w:bCs/>
        </w:rPr>
        <w:t>Reviewed Test cases.</w:t>
      </w:r>
    </w:p>
    <w:p w14:paraId="79593C8C" w14:textId="45863F65" w:rsidR="00DE5734" w:rsidRPr="009F69FE" w:rsidRDefault="00DE5734" w:rsidP="00DE5734">
      <w:pPr>
        <w:pStyle w:val="Heading1"/>
        <w:rPr>
          <w:rFonts w:ascii="Cambria" w:hAnsi="Cambria" w:cs="Times New Roman"/>
        </w:rPr>
      </w:pPr>
      <w:bookmarkStart w:id="0" w:name="_GoBack"/>
      <w:bookmarkEnd w:id="0"/>
      <w:r w:rsidRPr="009F69FE">
        <w:rPr>
          <w:rFonts w:ascii="Cambria" w:hAnsi="Cambria" w:cs="Times New Roman"/>
        </w:rPr>
        <w:t>project summary</w:t>
      </w:r>
    </w:p>
    <w:p w14:paraId="54B362CA" w14:textId="191CDAF3" w:rsidR="00DE5734" w:rsidRPr="009F69FE" w:rsidRDefault="00DE5734" w:rsidP="009F69FE">
      <w:pPr>
        <w:ind w:left="360"/>
        <w:jc w:val="both"/>
        <w:rPr>
          <w:rFonts w:ascii="Cambria" w:hAnsi="Cambria" w:cs="Times New Roman"/>
          <w:sz w:val="24"/>
          <w:szCs w:val="24"/>
        </w:rPr>
      </w:pPr>
      <w:r w:rsidRPr="009F69FE">
        <w:rPr>
          <w:rFonts w:ascii="Cambria" w:hAnsi="Cambria" w:cs="Times New Roman"/>
          <w:b/>
          <w:bCs/>
          <w:sz w:val="24"/>
          <w:szCs w:val="24"/>
        </w:rPr>
        <w:t>Project Name</w:t>
      </w:r>
      <w:r w:rsidRPr="009F69FE">
        <w:rPr>
          <w:rFonts w:ascii="Cambria" w:hAnsi="Cambria" w:cs="Times New Roman"/>
          <w:b/>
          <w:bCs/>
          <w:sz w:val="24"/>
          <w:szCs w:val="24"/>
        </w:rPr>
        <w:tab/>
        <w:t xml:space="preserve">     :</w:t>
      </w:r>
      <w:r w:rsidRPr="009F69FE">
        <w:rPr>
          <w:rFonts w:ascii="Cambria" w:hAnsi="Cambria" w:cs="Times New Roman"/>
          <w:sz w:val="24"/>
          <w:szCs w:val="24"/>
        </w:rPr>
        <w:t xml:space="preserve">  Beacon</w:t>
      </w:r>
    </w:p>
    <w:p w14:paraId="00E1B089" w14:textId="32000C22" w:rsidR="00DE5734" w:rsidRPr="009F69FE" w:rsidRDefault="00DE5734" w:rsidP="009F69FE">
      <w:pPr>
        <w:ind w:left="360"/>
        <w:jc w:val="both"/>
        <w:rPr>
          <w:rFonts w:ascii="Cambria" w:hAnsi="Cambria" w:cs="Times New Roman"/>
          <w:sz w:val="24"/>
          <w:szCs w:val="24"/>
        </w:rPr>
      </w:pPr>
      <w:r w:rsidRPr="009F69FE">
        <w:rPr>
          <w:rFonts w:ascii="Cambria" w:hAnsi="Cambria" w:cs="Times New Roman"/>
          <w:b/>
          <w:bCs/>
          <w:sz w:val="24"/>
          <w:szCs w:val="24"/>
        </w:rPr>
        <w:t>Duration</w:t>
      </w:r>
      <w:r w:rsidRPr="009F69FE">
        <w:rPr>
          <w:rFonts w:ascii="Cambria" w:hAnsi="Cambria" w:cs="Times New Roman"/>
          <w:b/>
          <w:bCs/>
          <w:sz w:val="24"/>
          <w:szCs w:val="24"/>
        </w:rPr>
        <w:tab/>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Oct-17 to Oct-18</w:t>
      </w:r>
    </w:p>
    <w:p w14:paraId="6D3E2061" w14:textId="274774DB" w:rsidR="00DE5734" w:rsidRPr="009F69FE" w:rsidRDefault="00DE5734" w:rsidP="009F69FE">
      <w:pPr>
        <w:ind w:left="360"/>
        <w:jc w:val="both"/>
        <w:rPr>
          <w:rFonts w:ascii="Cambria" w:hAnsi="Cambria" w:cs="Times New Roman"/>
          <w:sz w:val="24"/>
          <w:szCs w:val="24"/>
        </w:rPr>
      </w:pPr>
      <w:r w:rsidRPr="009F69FE">
        <w:rPr>
          <w:rFonts w:ascii="Cambria" w:hAnsi="Cambria" w:cs="Times New Roman"/>
          <w:b/>
          <w:bCs/>
          <w:sz w:val="24"/>
          <w:szCs w:val="24"/>
        </w:rPr>
        <w:lastRenderedPageBreak/>
        <w:t>Process</w:t>
      </w:r>
      <w:r w:rsidRPr="009F69FE">
        <w:rPr>
          <w:rFonts w:ascii="Cambria" w:hAnsi="Cambria" w:cs="Times New Roman"/>
          <w:b/>
          <w:bCs/>
          <w:sz w:val="24"/>
          <w:szCs w:val="24"/>
        </w:rPr>
        <w:tab/>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Agile Methodology</w:t>
      </w:r>
    </w:p>
    <w:p w14:paraId="036D1451" w14:textId="02C0FA92" w:rsidR="00DE5734" w:rsidRPr="009F69FE" w:rsidRDefault="00DE5734" w:rsidP="009F69FE">
      <w:pPr>
        <w:ind w:left="360"/>
        <w:jc w:val="both"/>
        <w:rPr>
          <w:rFonts w:ascii="Cambria" w:hAnsi="Cambria" w:cs="Times New Roman"/>
          <w:sz w:val="24"/>
          <w:szCs w:val="24"/>
        </w:rPr>
      </w:pPr>
      <w:r w:rsidRPr="009F69FE">
        <w:rPr>
          <w:rFonts w:ascii="Cambria" w:hAnsi="Cambria" w:cs="Times New Roman"/>
          <w:b/>
          <w:bCs/>
          <w:sz w:val="24"/>
          <w:szCs w:val="24"/>
        </w:rPr>
        <w:t>Domain</w:t>
      </w:r>
      <w:r w:rsidRPr="009F69FE">
        <w:rPr>
          <w:rFonts w:ascii="Cambria" w:hAnsi="Cambria" w:cs="Times New Roman"/>
          <w:b/>
          <w:bCs/>
          <w:sz w:val="24"/>
          <w:szCs w:val="24"/>
        </w:rPr>
        <w:tab/>
        <w:t xml:space="preserve">             </w:t>
      </w:r>
      <w:r w:rsidR="009F69FE">
        <w:rPr>
          <w:rFonts w:ascii="Cambria" w:hAnsi="Cambria" w:cs="Times New Roman"/>
          <w:b/>
          <w:bCs/>
          <w:sz w:val="24"/>
          <w:szCs w:val="24"/>
        </w:rPr>
        <w:t xml:space="preserve">      </w:t>
      </w:r>
      <w:r w:rsidRPr="009F69FE">
        <w:rPr>
          <w:rFonts w:ascii="Cambria" w:hAnsi="Cambria" w:cs="Times New Roman"/>
          <w:b/>
          <w:bCs/>
          <w:sz w:val="24"/>
          <w:szCs w:val="24"/>
        </w:rPr>
        <w:t>:</w:t>
      </w:r>
      <w:r w:rsidRPr="009F69FE">
        <w:rPr>
          <w:rFonts w:ascii="Cambria" w:hAnsi="Cambria" w:cs="Times New Roman"/>
          <w:sz w:val="24"/>
          <w:szCs w:val="24"/>
        </w:rPr>
        <w:t xml:space="preserve">  </w:t>
      </w:r>
      <w:r w:rsidR="009F69FE">
        <w:rPr>
          <w:rFonts w:ascii="Cambria" w:hAnsi="Cambria" w:cs="Times New Roman"/>
          <w:sz w:val="24"/>
          <w:szCs w:val="24"/>
        </w:rPr>
        <w:t>ERP</w:t>
      </w:r>
    </w:p>
    <w:p w14:paraId="375393EA" w14:textId="3ADF48BD" w:rsidR="00DE5734" w:rsidRPr="003C59C2" w:rsidRDefault="00DE5734" w:rsidP="003C59C2">
      <w:pPr>
        <w:ind w:left="360"/>
        <w:jc w:val="both"/>
        <w:rPr>
          <w:rFonts w:ascii="Cambria" w:hAnsi="Cambria" w:cs="Times New Roman"/>
          <w:sz w:val="24"/>
          <w:szCs w:val="24"/>
        </w:rPr>
      </w:pPr>
      <w:r w:rsidRPr="009F69FE">
        <w:rPr>
          <w:rFonts w:ascii="Cambria" w:hAnsi="Cambria" w:cs="Times New Roman"/>
          <w:b/>
          <w:bCs/>
          <w:sz w:val="24"/>
          <w:szCs w:val="24"/>
        </w:rPr>
        <w:t>Environment            :</w:t>
      </w:r>
      <w:r w:rsidRPr="009F69FE">
        <w:rPr>
          <w:rFonts w:ascii="Cambria" w:hAnsi="Cambria" w:cs="Times New Roman"/>
          <w:sz w:val="24"/>
          <w:szCs w:val="24"/>
        </w:rPr>
        <w:t xml:space="preserve">  Selenium Webdriver, Java, TestNG, TryXPath, Eclipse</w:t>
      </w:r>
    </w:p>
    <w:p w14:paraId="410B3615" w14:textId="77777777" w:rsidR="003C59C2" w:rsidRDefault="003C59C2" w:rsidP="00DE5734">
      <w:pPr>
        <w:pStyle w:val="ListParagraph"/>
        <w:jc w:val="both"/>
        <w:rPr>
          <w:rFonts w:ascii="Cambria" w:hAnsi="Cambria" w:cs="Times New Roman"/>
          <w:b/>
          <w:bCs/>
          <w:sz w:val="24"/>
          <w:szCs w:val="24"/>
        </w:rPr>
      </w:pPr>
    </w:p>
    <w:p w14:paraId="466416AE" w14:textId="0385DA0F" w:rsidR="00DE5734" w:rsidRPr="009F69FE" w:rsidRDefault="00DE5734" w:rsidP="00DE5734">
      <w:pPr>
        <w:pStyle w:val="ListParagraph"/>
        <w:jc w:val="both"/>
        <w:rPr>
          <w:rFonts w:ascii="Cambria" w:hAnsi="Cambria" w:cs="Times New Roman"/>
          <w:b/>
          <w:bCs/>
          <w:sz w:val="24"/>
          <w:szCs w:val="24"/>
        </w:rPr>
      </w:pPr>
      <w:r w:rsidRPr="009F69FE">
        <w:rPr>
          <w:rFonts w:ascii="Cambria" w:hAnsi="Cambria" w:cs="Times New Roman"/>
          <w:b/>
          <w:bCs/>
          <w:sz w:val="24"/>
          <w:szCs w:val="24"/>
        </w:rPr>
        <w:t>Project Description</w:t>
      </w:r>
    </w:p>
    <w:p w14:paraId="21601262" w14:textId="77777777" w:rsidR="00DE5734" w:rsidRPr="009F69FE" w:rsidRDefault="00DE5734" w:rsidP="009F69FE">
      <w:pPr>
        <w:pStyle w:val="ListParagraph"/>
        <w:numPr>
          <w:ilvl w:val="0"/>
          <w:numId w:val="45"/>
        </w:numPr>
        <w:jc w:val="both"/>
        <w:rPr>
          <w:rFonts w:ascii="Cambria" w:hAnsi="Cambria" w:cs="Times New Roman"/>
          <w:sz w:val="24"/>
          <w:szCs w:val="24"/>
        </w:rPr>
      </w:pPr>
      <w:r w:rsidRPr="009F69FE">
        <w:rPr>
          <w:rFonts w:ascii="Cambria" w:hAnsi="Cambria" w:cs="Times New Roman"/>
          <w:sz w:val="24"/>
          <w:szCs w:val="24"/>
        </w:rPr>
        <w:t>Insights Beacon provided business solution to the client belonging to manufacturing domain where they can keep track of every activity from creation of proposal to final delivery of the product to the customers.</w:t>
      </w:r>
    </w:p>
    <w:p w14:paraId="2A1C8EE6" w14:textId="39F41419" w:rsidR="00B52531" w:rsidRDefault="00DE5734" w:rsidP="00781A53">
      <w:pPr>
        <w:pStyle w:val="ListParagraph"/>
        <w:numPr>
          <w:ilvl w:val="0"/>
          <w:numId w:val="45"/>
        </w:numPr>
        <w:jc w:val="both"/>
        <w:rPr>
          <w:rFonts w:ascii="Cambria" w:hAnsi="Cambria" w:cs="Times New Roman"/>
          <w:sz w:val="24"/>
          <w:szCs w:val="24"/>
        </w:rPr>
      </w:pPr>
      <w:r w:rsidRPr="009F69FE">
        <w:rPr>
          <w:rFonts w:ascii="Cambria" w:hAnsi="Cambria" w:cs="Times New Roman"/>
          <w:sz w:val="24"/>
          <w:szCs w:val="24"/>
        </w:rPr>
        <w:t>It includes modules namely Sales, manufacturing, Stocks, Purchase, Accounts and Logistics.</w:t>
      </w:r>
    </w:p>
    <w:p w14:paraId="63B3CB29" w14:textId="77777777" w:rsidR="003C59C2" w:rsidRPr="003C59C2" w:rsidRDefault="003C59C2" w:rsidP="003C59C2">
      <w:pPr>
        <w:pStyle w:val="ListParagraph"/>
        <w:jc w:val="both"/>
        <w:rPr>
          <w:rFonts w:ascii="Cambria" w:hAnsi="Cambria" w:cs="Times New Roman"/>
          <w:sz w:val="24"/>
          <w:szCs w:val="24"/>
        </w:rPr>
      </w:pPr>
    </w:p>
    <w:p w14:paraId="641ABC95" w14:textId="6A53C0E9" w:rsidR="00DE5734" w:rsidRPr="009F69FE" w:rsidRDefault="00DE5734" w:rsidP="00DE5734">
      <w:pPr>
        <w:pStyle w:val="ListParagraph"/>
        <w:jc w:val="both"/>
        <w:rPr>
          <w:rFonts w:ascii="Cambria" w:hAnsi="Cambria" w:cs="Times New Roman"/>
          <w:b/>
          <w:bCs/>
          <w:sz w:val="24"/>
          <w:szCs w:val="24"/>
        </w:rPr>
      </w:pPr>
      <w:r w:rsidRPr="009F69FE">
        <w:rPr>
          <w:rFonts w:ascii="Cambria" w:hAnsi="Cambria" w:cs="Times New Roman"/>
          <w:b/>
          <w:bCs/>
          <w:sz w:val="24"/>
          <w:szCs w:val="24"/>
        </w:rPr>
        <w:t>Role and Resposibility</w:t>
      </w:r>
    </w:p>
    <w:p w14:paraId="561AACA8" w14:textId="77777777"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Understanding the Functional Requirements and Clients Business Work Flow.</w:t>
      </w:r>
    </w:p>
    <w:p w14:paraId="585E8E2F" w14:textId="77777777"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Involved in implementation and execution of Selenium WebDriver automation framework(Hybrid) for Regression Test Suites (TestNG and Maven).</w:t>
      </w:r>
    </w:p>
    <w:p w14:paraId="3E818328" w14:textId="77777777"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Involved in reviewing Test Cases of Team members.</w:t>
      </w:r>
    </w:p>
    <w:p w14:paraId="09916675" w14:textId="77777777"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Used Try Xpath to inspect the XPath of the dynamic and static web elements.</w:t>
      </w:r>
    </w:p>
    <w:p w14:paraId="2A145093" w14:textId="77777777"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Involved in Test Execution across different phases of testing both manually and through Automation.</w:t>
      </w:r>
    </w:p>
    <w:p w14:paraId="6863E879" w14:textId="77777777"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Defect Logging and Tracking using Jira.</w:t>
      </w:r>
    </w:p>
    <w:p w14:paraId="1968A8D9" w14:textId="6CF10DD3" w:rsidR="00DE5734" w:rsidRPr="009F69FE" w:rsidRDefault="00DE5734" w:rsidP="009F69FE">
      <w:pPr>
        <w:pStyle w:val="ListParagraph"/>
        <w:numPr>
          <w:ilvl w:val="0"/>
          <w:numId w:val="44"/>
        </w:numPr>
        <w:jc w:val="both"/>
        <w:rPr>
          <w:rFonts w:ascii="Cambria" w:hAnsi="Cambria" w:cs="Times New Roman"/>
          <w:sz w:val="24"/>
          <w:szCs w:val="24"/>
        </w:rPr>
      </w:pPr>
      <w:r w:rsidRPr="009F69FE">
        <w:rPr>
          <w:rFonts w:ascii="Cambria" w:hAnsi="Cambria" w:cs="Times New Roman"/>
          <w:sz w:val="24"/>
          <w:szCs w:val="24"/>
        </w:rPr>
        <w:t>Generating Work Progress Reports and communicating the reports to the Test Lead.</w:t>
      </w:r>
    </w:p>
    <w:p w14:paraId="268AC613" w14:textId="3C4D72D0" w:rsidR="00DE5734" w:rsidRPr="009F69FE" w:rsidRDefault="00DE5734" w:rsidP="00DE5734">
      <w:pPr>
        <w:pStyle w:val="Heading1"/>
        <w:rPr>
          <w:rFonts w:ascii="Cambria" w:hAnsi="Cambria" w:cs="Times New Roman"/>
        </w:rPr>
      </w:pPr>
      <w:r w:rsidRPr="009F69FE">
        <w:rPr>
          <w:rFonts w:ascii="Cambria" w:hAnsi="Cambria" w:cs="Times New Roman"/>
        </w:rPr>
        <w:t>learning</w:t>
      </w:r>
    </w:p>
    <w:p w14:paraId="17ADEA22" w14:textId="77777777" w:rsidR="00DE5734" w:rsidRPr="009F69FE" w:rsidRDefault="00DE5734" w:rsidP="009F69FE">
      <w:pPr>
        <w:pStyle w:val="ListParagraph"/>
        <w:numPr>
          <w:ilvl w:val="0"/>
          <w:numId w:val="43"/>
        </w:numPr>
        <w:jc w:val="both"/>
        <w:rPr>
          <w:rFonts w:ascii="Cambria" w:hAnsi="Cambria" w:cs="Times New Roman"/>
          <w:sz w:val="24"/>
          <w:szCs w:val="24"/>
        </w:rPr>
      </w:pPr>
      <w:r w:rsidRPr="009F69FE">
        <w:rPr>
          <w:rFonts w:ascii="Cambria" w:hAnsi="Cambria" w:cs="Times New Roman"/>
          <w:sz w:val="24"/>
          <w:szCs w:val="24"/>
        </w:rPr>
        <w:t>Problem Solving and Troubleshooting techniques.</w:t>
      </w:r>
    </w:p>
    <w:p w14:paraId="05FBE955" w14:textId="77777777" w:rsidR="00DE5734" w:rsidRPr="009F69FE" w:rsidRDefault="00DE5734" w:rsidP="009F69FE">
      <w:pPr>
        <w:pStyle w:val="ListParagraph"/>
        <w:numPr>
          <w:ilvl w:val="0"/>
          <w:numId w:val="43"/>
        </w:numPr>
        <w:jc w:val="both"/>
        <w:rPr>
          <w:rFonts w:ascii="Cambria" w:hAnsi="Cambria" w:cs="Times New Roman"/>
          <w:sz w:val="24"/>
          <w:szCs w:val="24"/>
        </w:rPr>
      </w:pPr>
      <w:r w:rsidRPr="009F69FE">
        <w:rPr>
          <w:rFonts w:ascii="Cambria" w:hAnsi="Cambria" w:cs="Times New Roman"/>
          <w:sz w:val="24"/>
          <w:szCs w:val="24"/>
        </w:rPr>
        <w:t>Good Communication Skills.</w:t>
      </w:r>
    </w:p>
    <w:p w14:paraId="2C33173B" w14:textId="77777777" w:rsidR="00DE5734" w:rsidRPr="009F69FE" w:rsidRDefault="00DE5734" w:rsidP="009F69FE">
      <w:pPr>
        <w:pStyle w:val="ListParagraph"/>
        <w:numPr>
          <w:ilvl w:val="0"/>
          <w:numId w:val="43"/>
        </w:numPr>
        <w:jc w:val="both"/>
        <w:rPr>
          <w:rFonts w:ascii="Cambria" w:hAnsi="Cambria" w:cs="Times New Roman"/>
          <w:sz w:val="24"/>
          <w:szCs w:val="24"/>
        </w:rPr>
      </w:pPr>
      <w:r w:rsidRPr="009F69FE">
        <w:rPr>
          <w:rFonts w:ascii="Cambria" w:hAnsi="Cambria" w:cs="Times New Roman"/>
          <w:sz w:val="24"/>
          <w:szCs w:val="24"/>
        </w:rPr>
        <w:t>Making good Peer-Relationships.</w:t>
      </w:r>
    </w:p>
    <w:p w14:paraId="023A752D" w14:textId="2ADCED1A" w:rsidR="00DE5734" w:rsidRPr="009F69FE" w:rsidRDefault="00DE5734" w:rsidP="009F69FE">
      <w:pPr>
        <w:pStyle w:val="ListParagraph"/>
        <w:numPr>
          <w:ilvl w:val="0"/>
          <w:numId w:val="43"/>
        </w:numPr>
        <w:jc w:val="both"/>
        <w:rPr>
          <w:rFonts w:ascii="Cambria" w:hAnsi="Cambria" w:cs="Times New Roman"/>
          <w:sz w:val="24"/>
          <w:szCs w:val="24"/>
        </w:rPr>
      </w:pPr>
      <w:r w:rsidRPr="009F69FE">
        <w:rPr>
          <w:rFonts w:ascii="Cambria" w:hAnsi="Cambria" w:cs="Times New Roman"/>
          <w:sz w:val="24"/>
          <w:szCs w:val="24"/>
        </w:rPr>
        <w:t>Time management skills to deliver the projects on time with capability to handle more projects.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9F69FE" w14:paraId="43FCCDBE" w14:textId="77777777" w:rsidTr="005E2015">
        <w:trPr>
          <w:trHeight w:val="685"/>
        </w:trPr>
        <w:tc>
          <w:tcPr>
            <w:tcW w:w="725" w:type="dxa"/>
            <w:tcMar>
              <w:right w:w="216" w:type="dxa"/>
            </w:tcMar>
            <w:vAlign w:val="bottom"/>
          </w:tcPr>
          <w:p w14:paraId="26ECABCB" w14:textId="731DA87A" w:rsidR="00AC7C34" w:rsidRPr="009F69FE" w:rsidRDefault="00AC7C34" w:rsidP="00D67174">
            <w:pPr>
              <w:rPr>
                <w:rFonts w:ascii="Cambria" w:hAnsi="Cambria" w:cs="Times New Roman"/>
              </w:rPr>
            </w:pPr>
          </w:p>
        </w:tc>
        <w:tc>
          <w:tcPr>
            <w:tcW w:w="8649" w:type="dxa"/>
          </w:tcPr>
          <w:p w14:paraId="207A9964" w14:textId="539EC766" w:rsidR="00AC7C34" w:rsidRPr="009F69FE" w:rsidRDefault="00BA05D9" w:rsidP="00AD6216">
            <w:pPr>
              <w:pStyle w:val="Heading1"/>
              <w:outlineLvl w:val="0"/>
              <w:rPr>
                <w:rFonts w:ascii="Cambria" w:hAnsi="Cambria" w:cs="Times New Roman"/>
              </w:rPr>
            </w:pPr>
            <w:r w:rsidRPr="009F69FE">
              <w:rPr>
                <w:rFonts w:ascii="Cambria" w:hAnsi="Cambria" w:cs="Times New Roman"/>
              </w:rPr>
              <w:t xml:space="preserve">professional </w:t>
            </w:r>
            <w:r w:rsidR="00525221" w:rsidRPr="009F69FE">
              <w:rPr>
                <w:rFonts w:ascii="Cambria" w:hAnsi="Cambria" w:cs="Times New Roman"/>
              </w:rPr>
              <w:t>EXPERIENCE</w:t>
            </w:r>
          </w:p>
          <w:p w14:paraId="53CFC0E3" w14:textId="0B0E5D3A" w:rsidR="005045E0" w:rsidRPr="009F69FE" w:rsidRDefault="005045E0" w:rsidP="009F69FE">
            <w:pPr>
              <w:pStyle w:val="ListParagraph"/>
              <w:numPr>
                <w:ilvl w:val="0"/>
                <w:numId w:val="41"/>
              </w:numPr>
              <w:suppressAutoHyphens/>
              <w:spacing w:line="100" w:lineRule="atLeast"/>
              <w:rPr>
                <w:rFonts w:ascii="Cambria" w:eastAsia="Cambria" w:hAnsi="Cambria" w:cs="Times New Roman"/>
                <w:sz w:val="24"/>
                <w:szCs w:val="24"/>
              </w:rPr>
            </w:pPr>
            <w:r w:rsidRPr="009F69FE">
              <w:rPr>
                <w:rFonts w:ascii="Cambria" w:eastAsia="Cambria" w:hAnsi="Cambria" w:cs="Times New Roman"/>
                <w:sz w:val="24"/>
                <w:szCs w:val="24"/>
              </w:rPr>
              <w:t xml:space="preserve">Automation Test Engineer at Test Yantra Software Solutions, Bangalore </w:t>
            </w:r>
            <w:r w:rsidR="00E145E5" w:rsidRPr="009F69FE">
              <w:rPr>
                <w:rFonts w:ascii="Cambria" w:eastAsia="Cambria" w:hAnsi="Cambria" w:cs="Times New Roman"/>
                <w:sz w:val="24"/>
                <w:szCs w:val="24"/>
              </w:rPr>
              <w:t>from</w:t>
            </w:r>
            <w:r w:rsidRPr="009F69FE">
              <w:rPr>
                <w:rFonts w:ascii="Cambria" w:eastAsia="Cambria" w:hAnsi="Cambria" w:cs="Times New Roman"/>
                <w:sz w:val="24"/>
                <w:szCs w:val="24"/>
              </w:rPr>
              <w:t xml:space="preserve"> 7</w:t>
            </w:r>
            <w:r w:rsidRPr="009F69FE">
              <w:rPr>
                <w:rFonts w:ascii="Cambria" w:eastAsia="Cambria" w:hAnsi="Cambria" w:cs="Times New Roman"/>
                <w:sz w:val="24"/>
                <w:szCs w:val="24"/>
                <w:vertAlign w:val="superscript"/>
              </w:rPr>
              <w:t>th</w:t>
            </w:r>
            <w:r w:rsidRPr="009F69FE">
              <w:rPr>
                <w:rFonts w:ascii="Cambria" w:eastAsia="Cambria" w:hAnsi="Cambria" w:cs="Times New Roman"/>
                <w:sz w:val="24"/>
                <w:szCs w:val="24"/>
              </w:rPr>
              <w:t xml:space="preserve"> Dec 2020 to </w:t>
            </w:r>
            <w:r w:rsidR="00BA05D9" w:rsidRPr="009F69FE">
              <w:rPr>
                <w:rFonts w:ascii="Cambria" w:eastAsia="Cambria" w:hAnsi="Cambria" w:cs="Times New Roman"/>
                <w:sz w:val="24"/>
                <w:szCs w:val="24"/>
              </w:rPr>
              <w:t>Present</w:t>
            </w:r>
            <w:r w:rsidRPr="009F69FE">
              <w:rPr>
                <w:rFonts w:ascii="Cambria" w:eastAsia="Cambria" w:hAnsi="Cambria" w:cs="Times New Roman"/>
                <w:sz w:val="24"/>
                <w:szCs w:val="24"/>
              </w:rPr>
              <w:t>.</w:t>
            </w:r>
          </w:p>
          <w:p w14:paraId="60875CB7" w14:textId="564B0B91" w:rsidR="00BA05D9" w:rsidRPr="009F69FE" w:rsidRDefault="005045E0" w:rsidP="009F69FE">
            <w:pPr>
              <w:pStyle w:val="ListParagraph"/>
              <w:numPr>
                <w:ilvl w:val="0"/>
                <w:numId w:val="41"/>
              </w:numPr>
              <w:suppressAutoHyphens/>
              <w:spacing w:line="100" w:lineRule="atLeast"/>
              <w:rPr>
                <w:rFonts w:ascii="Cambria" w:eastAsia="Cambria" w:hAnsi="Cambria" w:cs="Times New Roman"/>
                <w:sz w:val="24"/>
                <w:szCs w:val="24"/>
              </w:rPr>
            </w:pPr>
            <w:r w:rsidRPr="009F69FE">
              <w:rPr>
                <w:rFonts w:ascii="Cambria" w:eastAsia="Cambria" w:hAnsi="Cambria" w:cs="Times New Roman"/>
                <w:sz w:val="24"/>
                <w:szCs w:val="24"/>
              </w:rPr>
              <w:t xml:space="preserve">Automation Test Engineer at Bonsai Infomark PVT LTD, Bangalore </w:t>
            </w:r>
            <w:r w:rsidR="00E145E5" w:rsidRPr="009F69FE">
              <w:rPr>
                <w:rFonts w:ascii="Cambria" w:eastAsia="Cambria" w:hAnsi="Cambria" w:cs="Times New Roman"/>
                <w:sz w:val="24"/>
                <w:szCs w:val="24"/>
              </w:rPr>
              <w:t>from</w:t>
            </w:r>
            <w:r w:rsidRPr="009F69FE">
              <w:rPr>
                <w:rFonts w:ascii="Cambria" w:eastAsia="Cambria" w:hAnsi="Cambria" w:cs="Times New Roman"/>
                <w:sz w:val="24"/>
                <w:szCs w:val="24"/>
              </w:rPr>
              <w:t xml:space="preserve"> 9</w:t>
            </w:r>
            <w:r w:rsidRPr="009F69FE">
              <w:rPr>
                <w:rFonts w:ascii="Cambria" w:eastAsia="Cambria" w:hAnsi="Cambria" w:cs="Times New Roman"/>
                <w:sz w:val="24"/>
                <w:szCs w:val="24"/>
                <w:vertAlign w:val="superscript"/>
              </w:rPr>
              <w:t>th</w:t>
            </w:r>
            <w:r w:rsidRPr="009F69FE">
              <w:rPr>
                <w:rFonts w:ascii="Cambria" w:eastAsia="Cambria" w:hAnsi="Cambria" w:cs="Times New Roman"/>
                <w:sz w:val="24"/>
                <w:szCs w:val="24"/>
              </w:rPr>
              <w:t xml:space="preserve"> Feb 2015 to 27</w:t>
            </w:r>
            <w:r w:rsidRPr="009F69FE">
              <w:rPr>
                <w:rFonts w:ascii="Cambria" w:eastAsia="Cambria" w:hAnsi="Cambria" w:cs="Times New Roman"/>
                <w:sz w:val="24"/>
                <w:szCs w:val="24"/>
                <w:vertAlign w:val="superscript"/>
              </w:rPr>
              <w:t>th</w:t>
            </w:r>
            <w:r w:rsidRPr="009F69FE">
              <w:rPr>
                <w:rFonts w:ascii="Cambria" w:eastAsia="Cambria" w:hAnsi="Cambria" w:cs="Times New Roman"/>
                <w:sz w:val="24"/>
                <w:szCs w:val="24"/>
              </w:rPr>
              <w:t xml:space="preserve"> Nov 2020.</w:t>
            </w:r>
          </w:p>
        </w:tc>
      </w:tr>
    </w:tbl>
    <w:p w14:paraId="225026F5" w14:textId="5918D957" w:rsidR="00FD4291" w:rsidRPr="00D35B63" w:rsidRDefault="00FD4291" w:rsidP="003E509D">
      <w:pPr>
        <w:pStyle w:val="ListParagraph"/>
        <w:suppressAutoHyphens/>
        <w:spacing w:line="100" w:lineRule="atLeast"/>
        <w:ind w:left="1080"/>
        <w:rPr>
          <w:rFonts w:ascii="Cambria" w:eastAsia="Cambria" w:hAnsi="Cambria" w:cs="Times New Roman"/>
          <w:sz w:val="24"/>
          <w:szCs w:val="24"/>
        </w:rPr>
      </w:pPr>
    </w:p>
    <w:sectPr w:rsidR="00FD4291" w:rsidRPr="00D35B63" w:rsidSect="005E2015">
      <w:footerReference w:type="default" r:id="rId8"/>
      <w:headerReference w:type="first" r:id="rId9"/>
      <w:footerReference w:type="first" r:id="rId10"/>
      <w:pgSz w:w="12240" w:h="15840" w:code="1"/>
      <w:pgMar w:top="720" w:right="1440" w:bottom="426" w:left="2160" w:header="432" w:footer="64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9484A" w14:textId="77777777" w:rsidR="00747B39" w:rsidRDefault="00747B39" w:rsidP="00F534FB">
      <w:pPr>
        <w:spacing w:after="0"/>
      </w:pPr>
      <w:r>
        <w:separator/>
      </w:r>
    </w:p>
  </w:endnote>
  <w:endnote w:type="continuationSeparator" w:id="0">
    <w:p w14:paraId="3F228B4D" w14:textId="77777777" w:rsidR="00747B39" w:rsidRDefault="00747B39"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hruti">
    <w:altName w:val="Cambria Math"/>
    <w:panose1 w:val="02000500000000000000"/>
    <w:charset w:val="01"/>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Kaiti Std R">
    <w:altName w:val="MS Gothic"/>
    <w:panose1 w:val="00000000000000000000"/>
    <w:charset w:val="80"/>
    <w:family w:val="roman"/>
    <w:notTrueType/>
    <w:pitch w:val="variable"/>
    <w:sig w:usb0="00000000" w:usb1="0A0F1810" w:usb2="00000016" w:usb3="00000000" w:csb0="0006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7C151" w14:textId="00B16B54" w:rsidR="00504999" w:rsidRDefault="00DE12F5">
    <w:pPr>
      <w:pStyle w:val="Footer"/>
      <w:pBdr>
        <w:top w:val="single" w:sz="4" w:space="1" w:color="D9D9D9" w:themeColor="background1" w:themeShade="D9"/>
      </w:pBdr>
      <w:rPr>
        <w:b/>
        <w:bCs/>
      </w:rPr>
    </w:pPr>
    <w:r>
      <w:t xml:space="preserve">  </w:t>
    </w:r>
    <w:sdt>
      <w:sdtPr>
        <w:id w:val="-648591591"/>
        <w:docPartObj>
          <w:docPartGallery w:val="Page Numbers (Bottom of Page)"/>
          <w:docPartUnique/>
        </w:docPartObj>
      </w:sdtPr>
      <w:sdtEndPr>
        <w:rPr>
          <w:color w:val="7F7F7F" w:themeColor="background1" w:themeShade="7F"/>
          <w:spacing w:val="60"/>
        </w:rPr>
      </w:sdtEndPr>
      <w:sdtContent>
        <w:r w:rsidR="001D1709">
          <w:ptab w:relativeTo="margin" w:alignment="right" w:leader="none"/>
        </w:r>
        <w:r w:rsidR="00504999">
          <w:fldChar w:fldCharType="begin"/>
        </w:r>
        <w:r w:rsidR="00504999">
          <w:instrText xml:space="preserve"> PAGE   \* MERGEFORMAT </w:instrText>
        </w:r>
        <w:r w:rsidR="00504999">
          <w:fldChar w:fldCharType="separate"/>
        </w:r>
        <w:r w:rsidR="0035277F" w:rsidRPr="0035277F">
          <w:rPr>
            <w:b/>
            <w:bCs/>
            <w:noProof/>
          </w:rPr>
          <w:t>3</w:t>
        </w:r>
        <w:r w:rsidR="00504999">
          <w:rPr>
            <w:b/>
            <w:bCs/>
            <w:noProof/>
          </w:rPr>
          <w:fldChar w:fldCharType="end"/>
        </w:r>
        <w:r w:rsidR="00504999">
          <w:rPr>
            <w:b/>
            <w:bCs/>
          </w:rPr>
          <w:t xml:space="preserve"> | </w:t>
        </w:r>
        <w:r w:rsidR="00504999">
          <w:rPr>
            <w:color w:val="7F7F7F" w:themeColor="background1" w:themeShade="7F"/>
            <w:spacing w:val="60"/>
          </w:rPr>
          <w:t>Page</w:t>
        </w:r>
      </w:sdtContent>
    </w:sdt>
  </w:p>
  <w:p w14:paraId="4C70285A" w14:textId="77777777" w:rsidR="00056FE7" w:rsidRDefault="00056FE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12670"/>
      <w:docPartObj>
        <w:docPartGallery w:val="Page Numbers (Bottom of Page)"/>
        <w:docPartUnique/>
      </w:docPartObj>
    </w:sdtPr>
    <w:sdtEndPr>
      <w:rPr>
        <w:noProof/>
      </w:rPr>
    </w:sdtEndPr>
    <w:sdtContent>
      <w:p w14:paraId="4B094596" w14:textId="77777777" w:rsidR="007E2BEC" w:rsidRDefault="007E2BEC">
        <w:pPr>
          <w:pStyle w:val="Footer"/>
          <w:jc w:val="right"/>
        </w:pPr>
        <w:r>
          <w:fldChar w:fldCharType="begin"/>
        </w:r>
        <w:r>
          <w:instrText xml:space="preserve"> PAGE   \* MERGEFORMAT </w:instrText>
        </w:r>
        <w:r>
          <w:fldChar w:fldCharType="separate"/>
        </w:r>
        <w:r w:rsidR="00504999">
          <w:rPr>
            <w:noProof/>
          </w:rPr>
          <w:t>1</w:t>
        </w:r>
        <w:r>
          <w:rPr>
            <w:noProof/>
          </w:rPr>
          <w:fldChar w:fldCharType="end"/>
        </w:r>
      </w:p>
    </w:sdtContent>
  </w:sdt>
  <w:p w14:paraId="3DBF585E" w14:textId="77777777" w:rsidR="007E2BEC" w:rsidRDefault="007E2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39EF0" w14:textId="77777777" w:rsidR="00747B39" w:rsidRDefault="00747B39" w:rsidP="00F534FB">
      <w:pPr>
        <w:spacing w:after="0"/>
      </w:pPr>
      <w:r>
        <w:separator/>
      </w:r>
    </w:p>
  </w:footnote>
  <w:footnote w:type="continuationSeparator" w:id="0">
    <w:p w14:paraId="3C77810C" w14:textId="77777777" w:rsidR="00747B39" w:rsidRDefault="00747B39"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23B7" w14:textId="77777777" w:rsidR="005324B1" w:rsidRDefault="005324B1">
    <w:pPr>
      <w:pStyle w:val="Header"/>
    </w:pPr>
    <w:r>
      <w:rPr>
        <w:noProof/>
      </w:rPr>
      <mc:AlternateContent>
        <mc:Choice Requires="wps">
          <w:drawing>
            <wp:anchor distT="0" distB="0" distL="114300" distR="114300" simplePos="0" relativeHeight="251658240" behindDoc="1" locked="0" layoutInCell="1" allowOverlap="1" wp14:anchorId="58916B2E" wp14:editId="5DC9B141">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5F9F764" id="Rectangle 1" o:spid="_x0000_s1026" alt="Header background rectangle" style="position:absolute;margin-left:560.8pt;margin-top:0;width:612pt;height:157.5pt;z-index:-251658240;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FB8462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0000003"/>
    <w:multiLevelType w:val="multilevel"/>
    <w:tmpl w:val="00000003"/>
    <w:name w:val="WWNum4"/>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7B134BF"/>
    <w:multiLevelType w:val="hybridMultilevel"/>
    <w:tmpl w:val="6354F066"/>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612FFA"/>
    <w:multiLevelType w:val="hybridMultilevel"/>
    <w:tmpl w:val="8FD8C836"/>
    <w:lvl w:ilvl="0" w:tplc="40090001">
      <w:start w:val="1"/>
      <w:numFmt w:val="bullet"/>
      <w:lvlText w:val=""/>
      <w:lvlJc w:val="left"/>
      <w:pPr>
        <w:ind w:left="720" w:hanging="360"/>
      </w:pPr>
      <w:rPr>
        <w:rFonts w:ascii="Symbol" w:hAnsi="Symbol"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167016"/>
    <w:multiLevelType w:val="hybridMultilevel"/>
    <w:tmpl w:val="D7F6A9E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1F64D67"/>
    <w:multiLevelType w:val="hybridMultilevel"/>
    <w:tmpl w:val="4CA6F608"/>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2A036A4"/>
    <w:multiLevelType w:val="hybridMultilevel"/>
    <w:tmpl w:val="D2D6F2C8"/>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4614E6"/>
    <w:multiLevelType w:val="hybridMultilevel"/>
    <w:tmpl w:val="BBC63CA8"/>
    <w:lvl w:ilvl="0" w:tplc="4706483E">
      <w:numFmt w:val="bullet"/>
      <w:lvlText w:val=""/>
      <w:lvlJc w:val="left"/>
      <w:pPr>
        <w:ind w:left="1381" w:hanging="360"/>
      </w:pPr>
      <w:rPr>
        <w:rFonts w:ascii="Symbol" w:eastAsia="Symbol" w:hAnsi="Symbol" w:cs="Symbol" w:hint="default"/>
        <w:w w:val="100"/>
        <w:sz w:val="24"/>
        <w:szCs w:val="24"/>
        <w:lang w:val="en-US" w:eastAsia="en-US" w:bidi="ar-SA"/>
      </w:rPr>
    </w:lvl>
    <w:lvl w:ilvl="1" w:tplc="CC22EFA2">
      <w:numFmt w:val="bullet"/>
      <w:lvlText w:val="•"/>
      <w:lvlJc w:val="left"/>
      <w:pPr>
        <w:ind w:left="2238" w:hanging="360"/>
      </w:pPr>
      <w:rPr>
        <w:lang w:val="en-US" w:eastAsia="en-US" w:bidi="ar-SA"/>
      </w:rPr>
    </w:lvl>
    <w:lvl w:ilvl="2" w:tplc="DD5819B4">
      <w:numFmt w:val="bullet"/>
      <w:lvlText w:val="•"/>
      <w:lvlJc w:val="left"/>
      <w:pPr>
        <w:ind w:left="3096" w:hanging="360"/>
      </w:pPr>
      <w:rPr>
        <w:lang w:val="en-US" w:eastAsia="en-US" w:bidi="ar-SA"/>
      </w:rPr>
    </w:lvl>
    <w:lvl w:ilvl="3" w:tplc="800E0210">
      <w:numFmt w:val="bullet"/>
      <w:lvlText w:val="•"/>
      <w:lvlJc w:val="left"/>
      <w:pPr>
        <w:ind w:left="3954" w:hanging="360"/>
      </w:pPr>
      <w:rPr>
        <w:lang w:val="en-US" w:eastAsia="en-US" w:bidi="ar-SA"/>
      </w:rPr>
    </w:lvl>
    <w:lvl w:ilvl="4" w:tplc="7ABE38F6">
      <w:numFmt w:val="bullet"/>
      <w:lvlText w:val="•"/>
      <w:lvlJc w:val="left"/>
      <w:pPr>
        <w:ind w:left="4812" w:hanging="360"/>
      </w:pPr>
      <w:rPr>
        <w:lang w:val="en-US" w:eastAsia="en-US" w:bidi="ar-SA"/>
      </w:rPr>
    </w:lvl>
    <w:lvl w:ilvl="5" w:tplc="A62437C0">
      <w:numFmt w:val="bullet"/>
      <w:lvlText w:val="•"/>
      <w:lvlJc w:val="left"/>
      <w:pPr>
        <w:ind w:left="5670" w:hanging="360"/>
      </w:pPr>
      <w:rPr>
        <w:lang w:val="en-US" w:eastAsia="en-US" w:bidi="ar-SA"/>
      </w:rPr>
    </w:lvl>
    <w:lvl w:ilvl="6" w:tplc="433842C4">
      <w:numFmt w:val="bullet"/>
      <w:lvlText w:val="•"/>
      <w:lvlJc w:val="left"/>
      <w:pPr>
        <w:ind w:left="6528" w:hanging="360"/>
      </w:pPr>
      <w:rPr>
        <w:lang w:val="en-US" w:eastAsia="en-US" w:bidi="ar-SA"/>
      </w:rPr>
    </w:lvl>
    <w:lvl w:ilvl="7" w:tplc="A6A4871C">
      <w:numFmt w:val="bullet"/>
      <w:lvlText w:val="•"/>
      <w:lvlJc w:val="left"/>
      <w:pPr>
        <w:ind w:left="7386" w:hanging="360"/>
      </w:pPr>
      <w:rPr>
        <w:lang w:val="en-US" w:eastAsia="en-US" w:bidi="ar-SA"/>
      </w:rPr>
    </w:lvl>
    <w:lvl w:ilvl="8" w:tplc="E1366C08">
      <w:numFmt w:val="bullet"/>
      <w:lvlText w:val="•"/>
      <w:lvlJc w:val="left"/>
      <w:pPr>
        <w:ind w:left="8244" w:hanging="360"/>
      </w:pPr>
      <w:rPr>
        <w:lang w:val="en-US" w:eastAsia="en-US" w:bidi="ar-SA"/>
      </w:rPr>
    </w:lvl>
  </w:abstractNum>
  <w:abstractNum w:abstractNumId="19" w15:restartNumberingAfterBreak="0">
    <w:nsid w:val="13E619B2"/>
    <w:multiLevelType w:val="hybridMultilevel"/>
    <w:tmpl w:val="E4CE32A0"/>
    <w:lvl w:ilvl="0" w:tplc="52F60334">
      <w:start w:val="1"/>
      <w:numFmt w:val="bullet"/>
      <w:lvlText w:val=""/>
      <w:lvlJc w:val="left"/>
      <w:pPr>
        <w:ind w:left="720" w:hanging="360"/>
      </w:pPr>
      <w:rPr>
        <w:rFonts w:ascii="Wingdings" w:hAnsi="Wingdings" w:hint="default"/>
        <w:color w:val="593368"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0762C3"/>
    <w:multiLevelType w:val="hybridMultilevel"/>
    <w:tmpl w:val="40D81ACE"/>
    <w:lvl w:ilvl="0" w:tplc="A3C6913C">
      <w:start w:val="2011"/>
      <w:numFmt w:val="bullet"/>
      <w:lvlText w:val="-"/>
      <w:lvlJc w:val="left"/>
      <w:pPr>
        <w:ind w:left="1080" w:hanging="360"/>
      </w:pPr>
      <w:rPr>
        <w:rFonts w:ascii="Calibri Light" w:eastAsiaTheme="minorHAnsi"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5535338"/>
    <w:multiLevelType w:val="hybridMultilevel"/>
    <w:tmpl w:val="3E5E1BC2"/>
    <w:lvl w:ilvl="0" w:tplc="8E0E2712">
      <w:start w:val="2011"/>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8401750"/>
    <w:multiLevelType w:val="hybridMultilevel"/>
    <w:tmpl w:val="823473CA"/>
    <w:lvl w:ilvl="0" w:tplc="FCDC2804">
      <w:start w:val="2011"/>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7A528D"/>
    <w:multiLevelType w:val="hybridMultilevel"/>
    <w:tmpl w:val="62B4FCB4"/>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4623C"/>
    <w:multiLevelType w:val="hybridMultilevel"/>
    <w:tmpl w:val="D38414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446441"/>
    <w:multiLevelType w:val="hybridMultilevel"/>
    <w:tmpl w:val="C722D6E8"/>
    <w:lvl w:ilvl="0" w:tplc="FAD44518">
      <w:numFmt w:val="bullet"/>
      <w:lvlText w:val=""/>
      <w:lvlJc w:val="left"/>
      <w:pPr>
        <w:ind w:left="4645" w:hanging="360"/>
      </w:pPr>
      <w:rPr>
        <w:rFonts w:ascii="Symbol" w:eastAsia="Symbol" w:hAnsi="Symbol" w:cs="Symbol" w:hint="default"/>
        <w:w w:val="95"/>
        <w:sz w:val="20"/>
        <w:szCs w:val="20"/>
        <w:lang w:val="en-US" w:eastAsia="en-US" w:bidi="ar-SA"/>
      </w:rPr>
    </w:lvl>
    <w:lvl w:ilvl="1" w:tplc="0BDC4126">
      <w:numFmt w:val="bullet"/>
      <w:lvlText w:val=""/>
      <w:lvlJc w:val="left"/>
      <w:pPr>
        <w:ind w:left="5005" w:hanging="360"/>
      </w:pPr>
      <w:rPr>
        <w:rFonts w:ascii="Symbol" w:eastAsia="Symbol" w:hAnsi="Symbol" w:cs="Symbol" w:hint="default"/>
        <w:w w:val="100"/>
        <w:sz w:val="22"/>
        <w:szCs w:val="22"/>
        <w:lang w:val="en-US" w:eastAsia="en-US" w:bidi="ar-SA"/>
      </w:rPr>
    </w:lvl>
    <w:lvl w:ilvl="2" w:tplc="CFA81420">
      <w:numFmt w:val="bullet"/>
      <w:lvlText w:val="•"/>
      <w:lvlJc w:val="left"/>
      <w:pPr>
        <w:ind w:left="5656" w:hanging="360"/>
      </w:pPr>
      <w:rPr>
        <w:rFonts w:hint="default"/>
        <w:lang w:val="en-US" w:eastAsia="en-US" w:bidi="ar-SA"/>
      </w:rPr>
    </w:lvl>
    <w:lvl w:ilvl="3" w:tplc="68A890D2">
      <w:numFmt w:val="bullet"/>
      <w:lvlText w:val="•"/>
      <w:lvlJc w:val="left"/>
      <w:pPr>
        <w:ind w:left="6312" w:hanging="360"/>
      </w:pPr>
      <w:rPr>
        <w:rFonts w:hint="default"/>
        <w:lang w:val="en-US" w:eastAsia="en-US" w:bidi="ar-SA"/>
      </w:rPr>
    </w:lvl>
    <w:lvl w:ilvl="4" w:tplc="56A2DD4C">
      <w:numFmt w:val="bullet"/>
      <w:lvlText w:val="•"/>
      <w:lvlJc w:val="left"/>
      <w:pPr>
        <w:ind w:left="6968" w:hanging="360"/>
      </w:pPr>
      <w:rPr>
        <w:rFonts w:hint="default"/>
        <w:lang w:val="en-US" w:eastAsia="en-US" w:bidi="ar-SA"/>
      </w:rPr>
    </w:lvl>
    <w:lvl w:ilvl="5" w:tplc="408A7C96">
      <w:numFmt w:val="bullet"/>
      <w:lvlText w:val="•"/>
      <w:lvlJc w:val="left"/>
      <w:pPr>
        <w:ind w:left="7624" w:hanging="360"/>
      </w:pPr>
      <w:rPr>
        <w:rFonts w:hint="default"/>
        <w:lang w:val="en-US" w:eastAsia="en-US" w:bidi="ar-SA"/>
      </w:rPr>
    </w:lvl>
    <w:lvl w:ilvl="6" w:tplc="F020C536">
      <w:numFmt w:val="bullet"/>
      <w:lvlText w:val="•"/>
      <w:lvlJc w:val="left"/>
      <w:pPr>
        <w:ind w:left="8280" w:hanging="360"/>
      </w:pPr>
      <w:rPr>
        <w:rFonts w:hint="default"/>
        <w:lang w:val="en-US" w:eastAsia="en-US" w:bidi="ar-SA"/>
      </w:rPr>
    </w:lvl>
    <w:lvl w:ilvl="7" w:tplc="2BD05064">
      <w:numFmt w:val="bullet"/>
      <w:lvlText w:val="•"/>
      <w:lvlJc w:val="left"/>
      <w:pPr>
        <w:ind w:left="8936" w:hanging="360"/>
      </w:pPr>
      <w:rPr>
        <w:rFonts w:hint="default"/>
        <w:lang w:val="en-US" w:eastAsia="en-US" w:bidi="ar-SA"/>
      </w:rPr>
    </w:lvl>
    <w:lvl w:ilvl="8" w:tplc="77F0C854">
      <w:numFmt w:val="bullet"/>
      <w:lvlText w:val="•"/>
      <w:lvlJc w:val="left"/>
      <w:pPr>
        <w:ind w:left="9592" w:hanging="360"/>
      </w:pPr>
      <w:rPr>
        <w:rFonts w:hint="default"/>
        <w:lang w:val="en-US" w:eastAsia="en-US" w:bidi="ar-SA"/>
      </w:rPr>
    </w:lvl>
  </w:abstractNum>
  <w:abstractNum w:abstractNumId="28" w15:restartNumberingAfterBreak="0">
    <w:nsid w:val="394833EB"/>
    <w:multiLevelType w:val="hybridMultilevel"/>
    <w:tmpl w:val="87BA62A2"/>
    <w:lvl w:ilvl="0" w:tplc="F63A923C">
      <w:start w:val="2011"/>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C16E5C"/>
    <w:multiLevelType w:val="hybridMultilevel"/>
    <w:tmpl w:val="0EAEB03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A854714"/>
    <w:multiLevelType w:val="hybridMultilevel"/>
    <w:tmpl w:val="648CD1C0"/>
    <w:lvl w:ilvl="0" w:tplc="0BC499A2">
      <w:start w:val="1"/>
      <w:numFmt w:val="bullet"/>
      <w:lvlText w:val=""/>
      <w:lvlJc w:val="left"/>
      <w:pPr>
        <w:ind w:left="2160" w:hanging="360"/>
      </w:pPr>
      <w:rPr>
        <w:rFonts w:ascii="Symbol" w:hAnsi="Symbol" w:hint="default"/>
        <w:color w:val="593368" w:themeColor="accent1" w:themeShade="BF"/>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C9B577F"/>
    <w:multiLevelType w:val="hybridMultilevel"/>
    <w:tmpl w:val="F02A0C92"/>
    <w:lvl w:ilvl="0" w:tplc="BCBC1E94">
      <w:numFmt w:val="bullet"/>
      <w:lvlText w:val=""/>
      <w:lvlJc w:val="left"/>
      <w:pPr>
        <w:ind w:left="940" w:hanging="360"/>
      </w:pPr>
      <w:rPr>
        <w:rFonts w:ascii="Symbol" w:eastAsia="Symbol" w:hAnsi="Symbol" w:cs="Symbol" w:hint="default"/>
        <w:w w:val="100"/>
        <w:sz w:val="22"/>
        <w:szCs w:val="22"/>
        <w:lang w:val="en-US" w:eastAsia="en-US" w:bidi="ar-SA"/>
      </w:rPr>
    </w:lvl>
    <w:lvl w:ilvl="1" w:tplc="5A3C49D8">
      <w:numFmt w:val="bullet"/>
      <w:lvlText w:val="•"/>
      <w:lvlJc w:val="left"/>
      <w:pPr>
        <w:ind w:left="1936" w:hanging="360"/>
      </w:pPr>
      <w:rPr>
        <w:rFonts w:hint="default"/>
        <w:lang w:val="en-US" w:eastAsia="en-US" w:bidi="ar-SA"/>
      </w:rPr>
    </w:lvl>
    <w:lvl w:ilvl="2" w:tplc="721E85A0">
      <w:numFmt w:val="bullet"/>
      <w:lvlText w:val="•"/>
      <w:lvlJc w:val="left"/>
      <w:pPr>
        <w:ind w:left="2932" w:hanging="360"/>
      </w:pPr>
      <w:rPr>
        <w:rFonts w:hint="default"/>
        <w:lang w:val="en-US" w:eastAsia="en-US" w:bidi="ar-SA"/>
      </w:rPr>
    </w:lvl>
    <w:lvl w:ilvl="3" w:tplc="EA929B10">
      <w:numFmt w:val="bullet"/>
      <w:lvlText w:val="•"/>
      <w:lvlJc w:val="left"/>
      <w:pPr>
        <w:ind w:left="3929" w:hanging="360"/>
      </w:pPr>
      <w:rPr>
        <w:rFonts w:hint="default"/>
        <w:lang w:val="en-US" w:eastAsia="en-US" w:bidi="ar-SA"/>
      </w:rPr>
    </w:lvl>
    <w:lvl w:ilvl="4" w:tplc="1A6E2D06">
      <w:numFmt w:val="bullet"/>
      <w:lvlText w:val="•"/>
      <w:lvlJc w:val="left"/>
      <w:pPr>
        <w:ind w:left="4925" w:hanging="360"/>
      </w:pPr>
      <w:rPr>
        <w:rFonts w:hint="default"/>
        <w:lang w:val="en-US" w:eastAsia="en-US" w:bidi="ar-SA"/>
      </w:rPr>
    </w:lvl>
    <w:lvl w:ilvl="5" w:tplc="BAEA225A">
      <w:numFmt w:val="bullet"/>
      <w:lvlText w:val="•"/>
      <w:lvlJc w:val="left"/>
      <w:pPr>
        <w:ind w:left="5922" w:hanging="360"/>
      </w:pPr>
      <w:rPr>
        <w:rFonts w:hint="default"/>
        <w:lang w:val="en-US" w:eastAsia="en-US" w:bidi="ar-SA"/>
      </w:rPr>
    </w:lvl>
    <w:lvl w:ilvl="6" w:tplc="534ACFBA">
      <w:numFmt w:val="bullet"/>
      <w:lvlText w:val="•"/>
      <w:lvlJc w:val="left"/>
      <w:pPr>
        <w:ind w:left="6918" w:hanging="360"/>
      </w:pPr>
      <w:rPr>
        <w:rFonts w:hint="default"/>
        <w:lang w:val="en-US" w:eastAsia="en-US" w:bidi="ar-SA"/>
      </w:rPr>
    </w:lvl>
    <w:lvl w:ilvl="7" w:tplc="B38ECF22">
      <w:numFmt w:val="bullet"/>
      <w:lvlText w:val="•"/>
      <w:lvlJc w:val="left"/>
      <w:pPr>
        <w:ind w:left="7914" w:hanging="360"/>
      </w:pPr>
      <w:rPr>
        <w:rFonts w:hint="default"/>
        <w:lang w:val="en-US" w:eastAsia="en-US" w:bidi="ar-SA"/>
      </w:rPr>
    </w:lvl>
    <w:lvl w:ilvl="8" w:tplc="C25E145C">
      <w:numFmt w:val="bullet"/>
      <w:lvlText w:val="•"/>
      <w:lvlJc w:val="left"/>
      <w:pPr>
        <w:ind w:left="8911" w:hanging="360"/>
      </w:pPr>
      <w:rPr>
        <w:rFonts w:hint="default"/>
        <w:lang w:val="en-US" w:eastAsia="en-US" w:bidi="ar-SA"/>
      </w:rPr>
    </w:lvl>
  </w:abstractNum>
  <w:abstractNum w:abstractNumId="32" w15:restartNumberingAfterBreak="0">
    <w:nsid w:val="3DAF1602"/>
    <w:multiLevelType w:val="hybridMultilevel"/>
    <w:tmpl w:val="EC18D514"/>
    <w:lvl w:ilvl="0" w:tplc="52F60334">
      <w:start w:val="1"/>
      <w:numFmt w:val="bullet"/>
      <w:lvlText w:val=""/>
      <w:lvlJc w:val="left"/>
      <w:pPr>
        <w:ind w:left="720" w:hanging="360"/>
      </w:pPr>
      <w:rPr>
        <w:rFonts w:ascii="Wingdings" w:hAnsi="Wingdings" w:hint="default"/>
        <w:color w:val="593368"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006126"/>
    <w:multiLevelType w:val="hybridMultilevel"/>
    <w:tmpl w:val="916E8C2A"/>
    <w:lvl w:ilvl="0" w:tplc="0BC499A2">
      <w:start w:val="1"/>
      <w:numFmt w:val="bullet"/>
      <w:lvlText w:val=""/>
      <w:lvlJc w:val="left"/>
      <w:pPr>
        <w:ind w:left="720" w:hanging="360"/>
      </w:pPr>
      <w:rPr>
        <w:rFonts w:ascii="Symbol" w:hAnsi="Symbol" w:hint="default"/>
        <w:color w:val="593368"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AE7875"/>
    <w:multiLevelType w:val="hybridMultilevel"/>
    <w:tmpl w:val="F15ABBDC"/>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4E5243"/>
    <w:multiLevelType w:val="hybridMultilevel"/>
    <w:tmpl w:val="17B6E510"/>
    <w:lvl w:ilvl="0" w:tplc="52F60334">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FB11F9"/>
    <w:multiLevelType w:val="hybridMultilevel"/>
    <w:tmpl w:val="D73819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7E37F5"/>
    <w:multiLevelType w:val="hybridMultilevel"/>
    <w:tmpl w:val="4B149388"/>
    <w:lvl w:ilvl="0" w:tplc="52F60334">
      <w:start w:val="1"/>
      <w:numFmt w:val="bullet"/>
      <w:lvlText w:val=""/>
      <w:lvlJc w:val="left"/>
      <w:pPr>
        <w:ind w:left="360" w:hanging="360"/>
      </w:pPr>
      <w:rPr>
        <w:rFonts w:ascii="Wingdings" w:hAnsi="Wingdings" w:hint="default"/>
        <w:color w:val="593368"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9B77ABA"/>
    <w:multiLevelType w:val="hybridMultilevel"/>
    <w:tmpl w:val="0E9CB5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E744DB0"/>
    <w:multiLevelType w:val="hybridMultilevel"/>
    <w:tmpl w:val="3AD42B7E"/>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5B6EEB"/>
    <w:multiLevelType w:val="hybridMultilevel"/>
    <w:tmpl w:val="F5C4EA56"/>
    <w:lvl w:ilvl="0" w:tplc="40090005">
      <w:start w:val="1"/>
      <w:numFmt w:val="bullet"/>
      <w:lvlText w:val=""/>
      <w:lvlJc w:val="left"/>
      <w:pPr>
        <w:ind w:left="720" w:hanging="360"/>
      </w:pPr>
      <w:rPr>
        <w:rFonts w:ascii="Wingdings" w:hAnsi="Wingdings" w:hint="default"/>
        <w:color w:val="593368"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5078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6552291"/>
    <w:multiLevelType w:val="multilevel"/>
    <w:tmpl w:val="83583AD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3" w15:restartNumberingAfterBreak="0">
    <w:nsid w:val="69884F4D"/>
    <w:multiLevelType w:val="hybridMultilevel"/>
    <w:tmpl w:val="EBAA89AE"/>
    <w:lvl w:ilvl="0" w:tplc="34B2E0BA">
      <w:start w:val="2011"/>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96170D"/>
    <w:multiLevelType w:val="hybridMultilevel"/>
    <w:tmpl w:val="D0C495A0"/>
    <w:lvl w:ilvl="0" w:tplc="52F60334">
      <w:start w:val="1"/>
      <w:numFmt w:val="bullet"/>
      <w:lvlText w:val=""/>
      <w:lvlJc w:val="left"/>
      <w:pPr>
        <w:ind w:left="720" w:hanging="360"/>
      </w:pPr>
      <w:rPr>
        <w:rFonts w:ascii="Wingdings" w:hAnsi="Wingdings" w:hint="default"/>
        <w:color w:val="593368"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AC22484"/>
    <w:multiLevelType w:val="hybridMultilevel"/>
    <w:tmpl w:val="C41018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lvlOverride w:ilvl="0">
      <w:startOverride w:val="1"/>
    </w:lvlOverride>
  </w:num>
  <w:num w:numId="3">
    <w:abstractNumId w:val="11"/>
  </w:num>
  <w:num w:numId="4">
    <w:abstractNumId w:val="25"/>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4"/>
  </w:num>
  <w:num w:numId="15">
    <w:abstractNumId w:val="15"/>
  </w:num>
  <w:num w:numId="16">
    <w:abstractNumId w:val="30"/>
  </w:num>
  <w:num w:numId="17">
    <w:abstractNumId w:val="45"/>
  </w:num>
  <w:num w:numId="18">
    <w:abstractNumId w:val="38"/>
  </w:num>
  <w:num w:numId="19">
    <w:abstractNumId w:val="37"/>
  </w:num>
  <w:num w:numId="20">
    <w:abstractNumId w:val="43"/>
  </w:num>
  <w:num w:numId="21">
    <w:abstractNumId w:val="22"/>
  </w:num>
  <w:num w:numId="22">
    <w:abstractNumId w:val="28"/>
  </w:num>
  <w:num w:numId="23">
    <w:abstractNumId w:val="21"/>
  </w:num>
  <w:num w:numId="24">
    <w:abstractNumId w:val="20"/>
  </w:num>
  <w:num w:numId="25">
    <w:abstractNumId w:val="33"/>
  </w:num>
  <w:num w:numId="26">
    <w:abstractNumId w:val="10"/>
  </w:num>
  <w:num w:numId="27">
    <w:abstractNumId w:val="41"/>
  </w:num>
  <w:num w:numId="28">
    <w:abstractNumId w:val="36"/>
  </w:num>
  <w:num w:numId="29">
    <w:abstractNumId w:val="32"/>
  </w:num>
  <w:num w:numId="30">
    <w:abstractNumId w:val="19"/>
  </w:num>
  <w:num w:numId="31">
    <w:abstractNumId w:val="44"/>
  </w:num>
  <w:num w:numId="32">
    <w:abstractNumId w:val="44"/>
  </w:num>
  <w:num w:numId="33">
    <w:abstractNumId w:val="44"/>
  </w:num>
  <w:num w:numId="34">
    <w:abstractNumId w:val="44"/>
  </w:num>
  <w:num w:numId="35">
    <w:abstractNumId w:val="27"/>
  </w:num>
  <w:num w:numId="36">
    <w:abstractNumId w:val="35"/>
  </w:num>
  <w:num w:numId="37">
    <w:abstractNumId w:val="13"/>
  </w:num>
  <w:num w:numId="38">
    <w:abstractNumId w:val="31"/>
  </w:num>
  <w:num w:numId="39">
    <w:abstractNumId w:val="40"/>
  </w:num>
  <w:num w:numId="40">
    <w:abstractNumId w:val="12"/>
  </w:num>
  <w:num w:numId="41">
    <w:abstractNumId w:val="26"/>
  </w:num>
  <w:num w:numId="42">
    <w:abstractNumId w:val="29"/>
  </w:num>
  <w:num w:numId="43">
    <w:abstractNumId w:val="34"/>
  </w:num>
  <w:num w:numId="44">
    <w:abstractNumId w:val="23"/>
  </w:num>
  <w:num w:numId="45">
    <w:abstractNumId w:val="39"/>
  </w:num>
  <w:num w:numId="46">
    <w:abstractNumId w:val="17"/>
  </w:num>
  <w:num w:numId="47">
    <w:abstractNumId w:val="16"/>
  </w:num>
  <w:num w:numId="48">
    <w:abstractNumId w:val="18"/>
  </w:num>
  <w:num w:numId="49">
    <w:abstractNumId w:val="4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09"/>
    <w:rsid w:val="00000FCA"/>
    <w:rsid w:val="00001E56"/>
    <w:rsid w:val="00002750"/>
    <w:rsid w:val="00004D4E"/>
    <w:rsid w:val="0000523E"/>
    <w:rsid w:val="00011895"/>
    <w:rsid w:val="00013818"/>
    <w:rsid w:val="000147ED"/>
    <w:rsid w:val="00024730"/>
    <w:rsid w:val="000310C1"/>
    <w:rsid w:val="000310C4"/>
    <w:rsid w:val="00031B48"/>
    <w:rsid w:val="000348ED"/>
    <w:rsid w:val="00040CF1"/>
    <w:rsid w:val="0004158B"/>
    <w:rsid w:val="00051DFD"/>
    <w:rsid w:val="00052CD4"/>
    <w:rsid w:val="000531F1"/>
    <w:rsid w:val="000538D2"/>
    <w:rsid w:val="00056FE7"/>
    <w:rsid w:val="000570FF"/>
    <w:rsid w:val="00057244"/>
    <w:rsid w:val="00060B08"/>
    <w:rsid w:val="000617A1"/>
    <w:rsid w:val="0006454B"/>
    <w:rsid w:val="00067FBF"/>
    <w:rsid w:val="00071880"/>
    <w:rsid w:val="00071C76"/>
    <w:rsid w:val="00071CA9"/>
    <w:rsid w:val="00071CBA"/>
    <w:rsid w:val="00075A78"/>
    <w:rsid w:val="00075B13"/>
    <w:rsid w:val="0007642F"/>
    <w:rsid w:val="000840C9"/>
    <w:rsid w:val="000875E9"/>
    <w:rsid w:val="00092692"/>
    <w:rsid w:val="00096203"/>
    <w:rsid w:val="00097119"/>
    <w:rsid w:val="000A0229"/>
    <w:rsid w:val="000A7402"/>
    <w:rsid w:val="000B2866"/>
    <w:rsid w:val="000C0ABC"/>
    <w:rsid w:val="000D5474"/>
    <w:rsid w:val="000D653F"/>
    <w:rsid w:val="000E24AC"/>
    <w:rsid w:val="000E4A73"/>
    <w:rsid w:val="000E6BBD"/>
    <w:rsid w:val="000F0289"/>
    <w:rsid w:val="000F232E"/>
    <w:rsid w:val="000F4268"/>
    <w:rsid w:val="000F5B5B"/>
    <w:rsid w:val="000F6745"/>
    <w:rsid w:val="000F79EA"/>
    <w:rsid w:val="0011403C"/>
    <w:rsid w:val="00132759"/>
    <w:rsid w:val="00134F92"/>
    <w:rsid w:val="00137DC1"/>
    <w:rsid w:val="00143224"/>
    <w:rsid w:val="00145B33"/>
    <w:rsid w:val="001468F3"/>
    <w:rsid w:val="00151981"/>
    <w:rsid w:val="00152C3A"/>
    <w:rsid w:val="001539C4"/>
    <w:rsid w:val="00162BEE"/>
    <w:rsid w:val="00166035"/>
    <w:rsid w:val="00170417"/>
    <w:rsid w:val="00171E1B"/>
    <w:rsid w:val="0017539D"/>
    <w:rsid w:val="00181C18"/>
    <w:rsid w:val="00182F07"/>
    <w:rsid w:val="00183134"/>
    <w:rsid w:val="001858BD"/>
    <w:rsid w:val="00192573"/>
    <w:rsid w:val="00194A3D"/>
    <w:rsid w:val="00195951"/>
    <w:rsid w:val="00197261"/>
    <w:rsid w:val="001A2A99"/>
    <w:rsid w:val="001A6641"/>
    <w:rsid w:val="001B0811"/>
    <w:rsid w:val="001B37A3"/>
    <w:rsid w:val="001B3B5F"/>
    <w:rsid w:val="001B3C80"/>
    <w:rsid w:val="001B720C"/>
    <w:rsid w:val="001B7A1A"/>
    <w:rsid w:val="001C02BC"/>
    <w:rsid w:val="001C0DEE"/>
    <w:rsid w:val="001C3957"/>
    <w:rsid w:val="001C46E5"/>
    <w:rsid w:val="001C49F2"/>
    <w:rsid w:val="001C7F93"/>
    <w:rsid w:val="001D1709"/>
    <w:rsid w:val="001D5AD0"/>
    <w:rsid w:val="001D7EDF"/>
    <w:rsid w:val="001E08A4"/>
    <w:rsid w:val="0020272D"/>
    <w:rsid w:val="00207015"/>
    <w:rsid w:val="0020735F"/>
    <w:rsid w:val="00212338"/>
    <w:rsid w:val="002146F8"/>
    <w:rsid w:val="00215593"/>
    <w:rsid w:val="00217917"/>
    <w:rsid w:val="002203AE"/>
    <w:rsid w:val="00220C10"/>
    <w:rsid w:val="00223419"/>
    <w:rsid w:val="00234B39"/>
    <w:rsid w:val="002372E8"/>
    <w:rsid w:val="0023768B"/>
    <w:rsid w:val="00247D2E"/>
    <w:rsid w:val="0025163F"/>
    <w:rsid w:val="00254330"/>
    <w:rsid w:val="0025544B"/>
    <w:rsid w:val="00260F01"/>
    <w:rsid w:val="002637B6"/>
    <w:rsid w:val="00265917"/>
    <w:rsid w:val="00275C94"/>
    <w:rsid w:val="00277638"/>
    <w:rsid w:val="00277A48"/>
    <w:rsid w:val="0028164F"/>
    <w:rsid w:val="002823BE"/>
    <w:rsid w:val="002926ED"/>
    <w:rsid w:val="00297ED0"/>
    <w:rsid w:val="002A4EDA"/>
    <w:rsid w:val="002A6A26"/>
    <w:rsid w:val="002B3FC8"/>
    <w:rsid w:val="002B5478"/>
    <w:rsid w:val="002B69BE"/>
    <w:rsid w:val="002D18D8"/>
    <w:rsid w:val="002D2C33"/>
    <w:rsid w:val="002D5123"/>
    <w:rsid w:val="002E6B96"/>
    <w:rsid w:val="002F10E7"/>
    <w:rsid w:val="002F5F6D"/>
    <w:rsid w:val="002F6059"/>
    <w:rsid w:val="002F69E4"/>
    <w:rsid w:val="00300A98"/>
    <w:rsid w:val="00303DD1"/>
    <w:rsid w:val="0030724A"/>
    <w:rsid w:val="00314F61"/>
    <w:rsid w:val="00316CE4"/>
    <w:rsid w:val="00316DDB"/>
    <w:rsid w:val="00323C3F"/>
    <w:rsid w:val="00325D7A"/>
    <w:rsid w:val="00326C7A"/>
    <w:rsid w:val="003279A4"/>
    <w:rsid w:val="00330AED"/>
    <w:rsid w:val="00337114"/>
    <w:rsid w:val="0034081E"/>
    <w:rsid w:val="0035004C"/>
    <w:rsid w:val="0035277F"/>
    <w:rsid w:val="00355269"/>
    <w:rsid w:val="0035718C"/>
    <w:rsid w:val="003571C8"/>
    <w:rsid w:val="0038165A"/>
    <w:rsid w:val="00383057"/>
    <w:rsid w:val="003857D0"/>
    <w:rsid w:val="0039703C"/>
    <w:rsid w:val="003974BB"/>
    <w:rsid w:val="003A091E"/>
    <w:rsid w:val="003C59C2"/>
    <w:rsid w:val="003D54B0"/>
    <w:rsid w:val="003D7A96"/>
    <w:rsid w:val="003E509D"/>
    <w:rsid w:val="003E5D64"/>
    <w:rsid w:val="003F3068"/>
    <w:rsid w:val="00403149"/>
    <w:rsid w:val="004037EF"/>
    <w:rsid w:val="0040497B"/>
    <w:rsid w:val="00405BAD"/>
    <w:rsid w:val="004113D8"/>
    <w:rsid w:val="00416326"/>
    <w:rsid w:val="00416463"/>
    <w:rsid w:val="004179EB"/>
    <w:rsid w:val="00423827"/>
    <w:rsid w:val="0042423E"/>
    <w:rsid w:val="004252BE"/>
    <w:rsid w:val="004254AF"/>
    <w:rsid w:val="00427198"/>
    <w:rsid w:val="00436B02"/>
    <w:rsid w:val="00437B8B"/>
    <w:rsid w:val="0044525E"/>
    <w:rsid w:val="00446D2D"/>
    <w:rsid w:val="00450445"/>
    <w:rsid w:val="00450903"/>
    <w:rsid w:val="00451505"/>
    <w:rsid w:val="00454AE0"/>
    <w:rsid w:val="00455577"/>
    <w:rsid w:val="00460FAD"/>
    <w:rsid w:val="00465113"/>
    <w:rsid w:val="0046543F"/>
    <w:rsid w:val="00466163"/>
    <w:rsid w:val="00467F3F"/>
    <w:rsid w:val="00471E94"/>
    <w:rsid w:val="004727C2"/>
    <w:rsid w:val="00476144"/>
    <w:rsid w:val="004821C1"/>
    <w:rsid w:val="004909C8"/>
    <w:rsid w:val="004915EA"/>
    <w:rsid w:val="004950C5"/>
    <w:rsid w:val="004A4493"/>
    <w:rsid w:val="004A5230"/>
    <w:rsid w:val="004A7BD8"/>
    <w:rsid w:val="004B6A2A"/>
    <w:rsid w:val="004C00EC"/>
    <w:rsid w:val="004C0172"/>
    <w:rsid w:val="004C1AF6"/>
    <w:rsid w:val="004C389B"/>
    <w:rsid w:val="004C5C49"/>
    <w:rsid w:val="004D0521"/>
    <w:rsid w:val="004D08C0"/>
    <w:rsid w:val="004D128F"/>
    <w:rsid w:val="004D3EB1"/>
    <w:rsid w:val="004D465D"/>
    <w:rsid w:val="004E2651"/>
    <w:rsid w:val="004E2794"/>
    <w:rsid w:val="004E71B0"/>
    <w:rsid w:val="004E77A5"/>
    <w:rsid w:val="004F021A"/>
    <w:rsid w:val="004F1057"/>
    <w:rsid w:val="004F199F"/>
    <w:rsid w:val="005009D1"/>
    <w:rsid w:val="005045E0"/>
    <w:rsid w:val="00504999"/>
    <w:rsid w:val="0050611C"/>
    <w:rsid w:val="005106C0"/>
    <w:rsid w:val="005247B7"/>
    <w:rsid w:val="00524A4A"/>
    <w:rsid w:val="00525221"/>
    <w:rsid w:val="0052753C"/>
    <w:rsid w:val="005309DE"/>
    <w:rsid w:val="00531121"/>
    <w:rsid w:val="005324B1"/>
    <w:rsid w:val="0053330B"/>
    <w:rsid w:val="00537150"/>
    <w:rsid w:val="005372FA"/>
    <w:rsid w:val="005448B7"/>
    <w:rsid w:val="00545FA3"/>
    <w:rsid w:val="00556337"/>
    <w:rsid w:val="005611C3"/>
    <w:rsid w:val="00562422"/>
    <w:rsid w:val="005632C0"/>
    <w:rsid w:val="00565B06"/>
    <w:rsid w:val="00572C02"/>
    <w:rsid w:val="00574328"/>
    <w:rsid w:val="0057493C"/>
    <w:rsid w:val="00575C01"/>
    <w:rsid w:val="00581515"/>
    <w:rsid w:val="0058249C"/>
    <w:rsid w:val="00582623"/>
    <w:rsid w:val="005826C2"/>
    <w:rsid w:val="0059085F"/>
    <w:rsid w:val="00595554"/>
    <w:rsid w:val="005A459B"/>
    <w:rsid w:val="005A4946"/>
    <w:rsid w:val="005A74EC"/>
    <w:rsid w:val="005B3D67"/>
    <w:rsid w:val="005B437C"/>
    <w:rsid w:val="005B543C"/>
    <w:rsid w:val="005B6A52"/>
    <w:rsid w:val="005C1BD9"/>
    <w:rsid w:val="005C7A0B"/>
    <w:rsid w:val="005D0108"/>
    <w:rsid w:val="005D55CB"/>
    <w:rsid w:val="005D5F6C"/>
    <w:rsid w:val="005D6725"/>
    <w:rsid w:val="005E088C"/>
    <w:rsid w:val="005E2015"/>
    <w:rsid w:val="005E6E43"/>
    <w:rsid w:val="005F4030"/>
    <w:rsid w:val="005F4455"/>
    <w:rsid w:val="005F6737"/>
    <w:rsid w:val="0060049C"/>
    <w:rsid w:val="006104FF"/>
    <w:rsid w:val="00614B7C"/>
    <w:rsid w:val="00617F17"/>
    <w:rsid w:val="00620B71"/>
    <w:rsid w:val="0062239B"/>
    <w:rsid w:val="006242D9"/>
    <w:rsid w:val="00625B8A"/>
    <w:rsid w:val="00625E6A"/>
    <w:rsid w:val="006306EC"/>
    <w:rsid w:val="00630F3A"/>
    <w:rsid w:val="00636CCC"/>
    <w:rsid w:val="00637FAE"/>
    <w:rsid w:val="00644259"/>
    <w:rsid w:val="00644D4E"/>
    <w:rsid w:val="00647F41"/>
    <w:rsid w:val="00650F0D"/>
    <w:rsid w:val="00651579"/>
    <w:rsid w:val="00651738"/>
    <w:rsid w:val="00654ABE"/>
    <w:rsid w:val="00663536"/>
    <w:rsid w:val="00664412"/>
    <w:rsid w:val="006648D4"/>
    <w:rsid w:val="00673F18"/>
    <w:rsid w:val="00676CEB"/>
    <w:rsid w:val="00683A86"/>
    <w:rsid w:val="00685D88"/>
    <w:rsid w:val="00691F55"/>
    <w:rsid w:val="0069300B"/>
    <w:rsid w:val="00694EA6"/>
    <w:rsid w:val="006A4C33"/>
    <w:rsid w:val="006A4C72"/>
    <w:rsid w:val="006B513D"/>
    <w:rsid w:val="006C0657"/>
    <w:rsid w:val="006C2183"/>
    <w:rsid w:val="006D65F8"/>
    <w:rsid w:val="006E480A"/>
    <w:rsid w:val="006F4D23"/>
    <w:rsid w:val="007175B9"/>
    <w:rsid w:val="00720B50"/>
    <w:rsid w:val="00721156"/>
    <w:rsid w:val="007215A9"/>
    <w:rsid w:val="007253E8"/>
    <w:rsid w:val="007307DB"/>
    <w:rsid w:val="007349F2"/>
    <w:rsid w:val="00735140"/>
    <w:rsid w:val="0073645E"/>
    <w:rsid w:val="007366E5"/>
    <w:rsid w:val="00736FAB"/>
    <w:rsid w:val="0074006F"/>
    <w:rsid w:val="00745196"/>
    <w:rsid w:val="00747B39"/>
    <w:rsid w:val="00755346"/>
    <w:rsid w:val="0076262B"/>
    <w:rsid w:val="00762B82"/>
    <w:rsid w:val="00765D22"/>
    <w:rsid w:val="0077679C"/>
    <w:rsid w:val="00776E3A"/>
    <w:rsid w:val="00781A53"/>
    <w:rsid w:val="0078290D"/>
    <w:rsid w:val="007850D1"/>
    <w:rsid w:val="007857C8"/>
    <w:rsid w:val="00785FF6"/>
    <w:rsid w:val="00786EF3"/>
    <w:rsid w:val="00790E98"/>
    <w:rsid w:val="00794C5A"/>
    <w:rsid w:val="007967D4"/>
    <w:rsid w:val="007A1042"/>
    <w:rsid w:val="007A288F"/>
    <w:rsid w:val="007A5E24"/>
    <w:rsid w:val="007A6A16"/>
    <w:rsid w:val="007A720A"/>
    <w:rsid w:val="007A729F"/>
    <w:rsid w:val="007B3C43"/>
    <w:rsid w:val="007B3F4F"/>
    <w:rsid w:val="007B74B2"/>
    <w:rsid w:val="007C0E0E"/>
    <w:rsid w:val="007C1087"/>
    <w:rsid w:val="007C153D"/>
    <w:rsid w:val="007C333C"/>
    <w:rsid w:val="007C34A8"/>
    <w:rsid w:val="007D0730"/>
    <w:rsid w:val="007D0D66"/>
    <w:rsid w:val="007D5A2C"/>
    <w:rsid w:val="007D5CCB"/>
    <w:rsid w:val="007E2BEC"/>
    <w:rsid w:val="007E7052"/>
    <w:rsid w:val="007F71A4"/>
    <w:rsid w:val="00801C36"/>
    <w:rsid w:val="008030EE"/>
    <w:rsid w:val="00803B2A"/>
    <w:rsid w:val="00803C02"/>
    <w:rsid w:val="0080683C"/>
    <w:rsid w:val="00810F3A"/>
    <w:rsid w:val="00812148"/>
    <w:rsid w:val="00814B43"/>
    <w:rsid w:val="00826DA0"/>
    <w:rsid w:val="0083016A"/>
    <w:rsid w:val="0083032F"/>
    <w:rsid w:val="00832CFE"/>
    <w:rsid w:val="00835C84"/>
    <w:rsid w:val="00840B8F"/>
    <w:rsid w:val="0084299F"/>
    <w:rsid w:val="008435EE"/>
    <w:rsid w:val="00843E1A"/>
    <w:rsid w:val="008465EB"/>
    <w:rsid w:val="00846AAE"/>
    <w:rsid w:val="00865FB3"/>
    <w:rsid w:val="00867081"/>
    <w:rsid w:val="00875084"/>
    <w:rsid w:val="00881C6F"/>
    <w:rsid w:val="00882307"/>
    <w:rsid w:val="00891469"/>
    <w:rsid w:val="008957B9"/>
    <w:rsid w:val="008978E8"/>
    <w:rsid w:val="008A02C4"/>
    <w:rsid w:val="008A1D87"/>
    <w:rsid w:val="008A49A0"/>
    <w:rsid w:val="008A6538"/>
    <w:rsid w:val="008A7358"/>
    <w:rsid w:val="008B43F7"/>
    <w:rsid w:val="008B7462"/>
    <w:rsid w:val="008B7DC6"/>
    <w:rsid w:val="008C3F09"/>
    <w:rsid w:val="008D042A"/>
    <w:rsid w:val="008D0C19"/>
    <w:rsid w:val="008D4FC8"/>
    <w:rsid w:val="008D5025"/>
    <w:rsid w:val="008D5A80"/>
    <w:rsid w:val="008D7477"/>
    <w:rsid w:val="008E5483"/>
    <w:rsid w:val="008E6633"/>
    <w:rsid w:val="008F4532"/>
    <w:rsid w:val="00901C84"/>
    <w:rsid w:val="00902A59"/>
    <w:rsid w:val="009072F8"/>
    <w:rsid w:val="00910840"/>
    <w:rsid w:val="00912B3E"/>
    <w:rsid w:val="00913E7A"/>
    <w:rsid w:val="00917572"/>
    <w:rsid w:val="00920209"/>
    <w:rsid w:val="0092102D"/>
    <w:rsid w:val="00927376"/>
    <w:rsid w:val="00927C28"/>
    <w:rsid w:val="00933CCA"/>
    <w:rsid w:val="00934B2C"/>
    <w:rsid w:val="00935E54"/>
    <w:rsid w:val="0093795C"/>
    <w:rsid w:val="009411E8"/>
    <w:rsid w:val="009430B7"/>
    <w:rsid w:val="00944A3B"/>
    <w:rsid w:val="00951510"/>
    <w:rsid w:val="00952C89"/>
    <w:rsid w:val="009540F4"/>
    <w:rsid w:val="00955797"/>
    <w:rsid w:val="00956B75"/>
    <w:rsid w:val="00972240"/>
    <w:rsid w:val="00973FB3"/>
    <w:rsid w:val="00983985"/>
    <w:rsid w:val="00990920"/>
    <w:rsid w:val="009918BB"/>
    <w:rsid w:val="009931F7"/>
    <w:rsid w:val="009933F4"/>
    <w:rsid w:val="00994768"/>
    <w:rsid w:val="00997BD2"/>
    <w:rsid w:val="009A0133"/>
    <w:rsid w:val="009A1910"/>
    <w:rsid w:val="009A198A"/>
    <w:rsid w:val="009A3F4C"/>
    <w:rsid w:val="009B11C9"/>
    <w:rsid w:val="009B4952"/>
    <w:rsid w:val="009C4959"/>
    <w:rsid w:val="009C63EE"/>
    <w:rsid w:val="009C6BB1"/>
    <w:rsid w:val="009D00CE"/>
    <w:rsid w:val="009D0878"/>
    <w:rsid w:val="009D449D"/>
    <w:rsid w:val="009D4836"/>
    <w:rsid w:val="009E14A1"/>
    <w:rsid w:val="009E201A"/>
    <w:rsid w:val="009E62E6"/>
    <w:rsid w:val="009E65EC"/>
    <w:rsid w:val="009F2058"/>
    <w:rsid w:val="009F391D"/>
    <w:rsid w:val="009F69FE"/>
    <w:rsid w:val="00A1144C"/>
    <w:rsid w:val="00A12BA5"/>
    <w:rsid w:val="00A1329C"/>
    <w:rsid w:val="00A24D84"/>
    <w:rsid w:val="00A25023"/>
    <w:rsid w:val="00A2760D"/>
    <w:rsid w:val="00A312BD"/>
    <w:rsid w:val="00A365CA"/>
    <w:rsid w:val="00A3672C"/>
    <w:rsid w:val="00A414BD"/>
    <w:rsid w:val="00A41D85"/>
    <w:rsid w:val="00A42CE4"/>
    <w:rsid w:val="00A43B5F"/>
    <w:rsid w:val="00A43D6F"/>
    <w:rsid w:val="00A43DB3"/>
    <w:rsid w:val="00A44A52"/>
    <w:rsid w:val="00A4644C"/>
    <w:rsid w:val="00A52909"/>
    <w:rsid w:val="00A56B81"/>
    <w:rsid w:val="00A6314E"/>
    <w:rsid w:val="00A74483"/>
    <w:rsid w:val="00A77525"/>
    <w:rsid w:val="00A77B4D"/>
    <w:rsid w:val="00A8052D"/>
    <w:rsid w:val="00A83DD1"/>
    <w:rsid w:val="00A9077F"/>
    <w:rsid w:val="00A920BF"/>
    <w:rsid w:val="00AA0115"/>
    <w:rsid w:val="00AA04BD"/>
    <w:rsid w:val="00AA276C"/>
    <w:rsid w:val="00AA517B"/>
    <w:rsid w:val="00AB5968"/>
    <w:rsid w:val="00AB673E"/>
    <w:rsid w:val="00AB76AE"/>
    <w:rsid w:val="00AC36E8"/>
    <w:rsid w:val="00AC7C34"/>
    <w:rsid w:val="00AD121E"/>
    <w:rsid w:val="00AD518A"/>
    <w:rsid w:val="00AD6216"/>
    <w:rsid w:val="00AE2F61"/>
    <w:rsid w:val="00AE313B"/>
    <w:rsid w:val="00AE72D2"/>
    <w:rsid w:val="00AE7650"/>
    <w:rsid w:val="00AF1A3C"/>
    <w:rsid w:val="00B112B1"/>
    <w:rsid w:val="00B11E6C"/>
    <w:rsid w:val="00B1221A"/>
    <w:rsid w:val="00B17333"/>
    <w:rsid w:val="00B173CB"/>
    <w:rsid w:val="00B204FE"/>
    <w:rsid w:val="00B25746"/>
    <w:rsid w:val="00B334A2"/>
    <w:rsid w:val="00B452F2"/>
    <w:rsid w:val="00B4733E"/>
    <w:rsid w:val="00B47E1E"/>
    <w:rsid w:val="00B52531"/>
    <w:rsid w:val="00B53684"/>
    <w:rsid w:val="00B54661"/>
    <w:rsid w:val="00B55487"/>
    <w:rsid w:val="00B66D2F"/>
    <w:rsid w:val="00B67915"/>
    <w:rsid w:val="00B763B5"/>
    <w:rsid w:val="00B850FE"/>
    <w:rsid w:val="00B86148"/>
    <w:rsid w:val="00B90654"/>
    <w:rsid w:val="00B91175"/>
    <w:rsid w:val="00B94E0F"/>
    <w:rsid w:val="00BA05D9"/>
    <w:rsid w:val="00BA2CD0"/>
    <w:rsid w:val="00BA4CB2"/>
    <w:rsid w:val="00BA4F07"/>
    <w:rsid w:val="00BA71B3"/>
    <w:rsid w:val="00BB34BE"/>
    <w:rsid w:val="00BB6C17"/>
    <w:rsid w:val="00BB754D"/>
    <w:rsid w:val="00BC0E1A"/>
    <w:rsid w:val="00BC1472"/>
    <w:rsid w:val="00BC3795"/>
    <w:rsid w:val="00BD2DD6"/>
    <w:rsid w:val="00BD55EE"/>
    <w:rsid w:val="00BE647F"/>
    <w:rsid w:val="00BF0026"/>
    <w:rsid w:val="00C009D3"/>
    <w:rsid w:val="00C01B59"/>
    <w:rsid w:val="00C01E82"/>
    <w:rsid w:val="00C050A2"/>
    <w:rsid w:val="00C07849"/>
    <w:rsid w:val="00C14601"/>
    <w:rsid w:val="00C2240F"/>
    <w:rsid w:val="00C22C33"/>
    <w:rsid w:val="00C3233C"/>
    <w:rsid w:val="00C324EE"/>
    <w:rsid w:val="00C3763A"/>
    <w:rsid w:val="00C417A7"/>
    <w:rsid w:val="00C463A2"/>
    <w:rsid w:val="00C567AC"/>
    <w:rsid w:val="00C60281"/>
    <w:rsid w:val="00C66660"/>
    <w:rsid w:val="00C72EFA"/>
    <w:rsid w:val="00C76159"/>
    <w:rsid w:val="00C7731E"/>
    <w:rsid w:val="00C779DA"/>
    <w:rsid w:val="00C814F7"/>
    <w:rsid w:val="00C81C04"/>
    <w:rsid w:val="00C90E1C"/>
    <w:rsid w:val="00C91B4B"/>
    <w:rsid w:val="00C93DE1"/>
    <w:rsid w:val="00CA0DB3"/>
    <w:rsid w:val="00CA1ED0"/>
    <w:rsid w:val="00CA2E0A"/>
    <w:rsid w:val="00CB3192"/>
    <w:rsid w:val="00CB43AA"/>
    <w:rsid w:val="00CC1BA9"/>
    <w:rsid w:val="00CC1E5C"/>
    <w:rsid w:val="00CC4033"/>
    <w:rsid w:val="00CC5394"/>
    <w:rsid w:val="00CD015E"/>
    <w:rsid w:val="00CD1043"/>
    <w:rsid w:val="00CD1733"/>
    <w:rsid w:val="00CD2F76"/>
    <w:rsid w:val="00CD6C92"/>
    <w:rsid w:val="00CE14F2"/>
    <w:rsid w:val="00CE2C76"/>
    <w:rsid w:val="00CE421B"/>
    <w:rsid w:val="00CE4F77"/>
    <w:rsid w:val="00CF2553"/>
    <w:rsid w:val="00CF38EE"/>
    <w:rsid w:val="00CF7E16"/>
    <w:rsid w:val="00D046EF"/>
    <w:rsid w:val="00D06441"/>
    <w:rsid w:val="00D06548"/>
    <w:rsid w:val="00D07AB7"/>
    <w:rsid w:val="00D103F3"/>
    <w:rsid w:val="00D10621"/>
    <w:rsid w:val="00D11DA4"/>
    <w:rsid w:val="00D16E1D"/>
    <w:rsid w:val="00D22ADB"/>
    <w:rsid w:val="00D22E33"/>
    <w:rsid w:val="00D26056"/>
    <w:rsid w:val="00D27999"/>
    <w:rsid w:val="00D35B63"/>
    <w:rsid w:val="00D35BBD"/>
    <w:rsid w:val="00D37FAD"/>
    <w:rsid w:val="00D42442"/>
    <w:rsid w:val="00D445B5"/>
    <w:rsid w:val="00D44F9D"/>
    <w:rsid w:val="00D5184A"/>
    <w:rsid w:val="00D5627D"/>
    <w:rsid w:val="00D602EB"/>
    <w:rsid w:val="00D64002"/>
    <w:rsid w:val="00D6600D"/>
    <w:rsid w:val="00D67174"/>
    <w:rsid w:val="00D70757"/>
    <w:rsid w:val="00D728D5"/>
    <w:rsid w:val="00D72FCD"/>
    <w:rsid w:val="00D73C98"/>
    <w:rsid w:val="00D7498D"/>
    <w:rsid w:val="00D76893"/>
    <w:rsid w:val="00D77483"/>
    <w:rsid w:val="00D7797C"/>
    <w:rsid w:val="00D83EA1"/>
    <w:rsid w:val="00D93703"/>
    <w:rsid w:val="00DA418E"/>
    <w:rsid w:val="00DA60C3"/>
    <w:rsid w:val="00DB0B61"/>
    <w:rsid w:val="00DB1C75"/>
    <w:rsid w:val="00DB2106"/>
    <w:rsid w:val="00DB4797"/>
    <w:rsid w:val="00DB71F3"/>
    <w:rsid w:val="00DC0267"/>
    <w:rsid w:val="00DC3967"/>
    <w:rsid w:val="00DD1DA1"/>
    <w:rsid w:val="00DD2D34"/>
    <w:rsid w:val="00DD467E"/>
    <w:rsid w:val="00DE12F5"/>
    <w:rsid w:val="00DE136D"/>
    <w:rsid w:val="00DE4136"/>
    <w:rsid w:val="00DE43F2"/>
    <w:rsid w:val="00DE4550"/>
    <w:rsid w:val="00DE5734"/>
    <w:rsid w:val="00DE6534"/>
    <w:rsid w:val="00DF0F24"/>
    <w:rsid w:val="00DF5684"/>
    <w:rsid w:val="00DF7CF5"/>
    <w:rsid w:val="00DF7F4F"/>
    <w:rsid w:val="00E01116"/>
    <w:rsid w:val="00E050BB"/>
    <w:rsid w:val="00E066EE"/>
    <w:rsid w:val="00E07D28"/>
    <w:rsid w:val="00E145E5"/>
    <w:rsid w:val="00E150FD"/>
    <w:rsid w:val="00E16B12"/>
    <w:rsid w:val="00E200F7"/>
    <w:rsid w:val="00E27E96"/>
    <w:rsid w:val="00E30CB9"/>
    <w:rsid w:val="00E324E9"/>
    <w:rsid w:val="00E3741F"/>
    <w:rsid w:val="00E379DC"/>
    <w:rsid w:val="00E42537"/>
    <w:rsid w:val="00E44E09"/>
    <w:rsid w:val="00E46765"/>
    <w:rsid w:val="00E46808"/>
    <w:rsid w:val="00E5521B"/>
    <w:rsid w:val="00E55A7B"/>
    <w:rsid w:val="00E5623B"/>
    <w:rsid w:val="00E61D86"/>
    <w:rsid w:val="00E61FB1"/>
    <w:rsid w:val="00E63862"/>
    <w:rsid w:val="00E64DD9"/>
    <w:rsid w:val="00E665C1"/>
    <w:rsid w:val="00E70552"/>
    <w:rsid w:val="00E72DA3"/>
    <w:rsid w:val="00E74E35"/>
    <w:rsid w:val="00E86C67"/>
    <w:rsid w:val="00E90F76"/>
    <w:rsid w:val="00E97BD9"/>
    <w:rsid w:val="00EA255F"/>
    <w:rsid w:val="00EA5AD7"/>
    <w:rsid w:val="00EB2AB3"/>
    <w:rsid w:val="00EB3CAC"/>
    <w:rsid w:val="00EB5211"/>
    <w:rsid w:val="00EB64BB"/>
    <w:rsid w:val="00EB6DE4"/>
    <w:rsid w:val="00ED2DE7"/>
    <w:rsid w:val="00EE0848"/>
    <w:rsid w:val="00EE494F"/>
    <w:rsid w:val="00EE75D1"/>
    <w:rsid w:val="00EF6234"/>
    <w:rsid w:val="00F03B1E"/>
    <w:rsid w:val="00F03F2C"/>
    <w:rsid w:val="00F077DA"/>
    <w:rsid w:val="00F1202D"/>
    <w:rsid w:val="00F13697"/>
    <w:rsid w:val="00F15EF0"/>
    <w:rsid w:val="00F16F22"/>
    <w:rsid w:val="00F217AB"/>
    <w:rsid w:val="00F22256"/>
    <w:rsid w:val="00F35A06"/>
    <w:rsid w:val="00F371C8"/>
    <w:rsid w:val="00F37B19"/>
    <w:rsid w:val="00F435D3"/>
    <w:rsid w:val="00F4406D"/>
    <w:rsid w:val="00F46425"/>
    <w:rsid w:val="00F5078D"/>
    <w:rsid w:val="00F52040"/>
    <w:rsid w:val="00F534FB"/>
    <w:rsid w:val="00F53C99"/>
    <w:rsid w:val="00F555AD"/>
    <w:rsid w:val="00F56FFE"/>
    <w:rsid w:val="00F61DC1"/>
    <w:rsid w:val="00F802A8"/>
    <w:rsid w:val="00F809B5"/>
    <w:rsid w:val="00F81B82"/>
    <w:rsid w:val="00F8323E"/>
    <w:rsid w:val="00F83468"/>
    <w:rsid w:val="00F838C2"/>
    <w:rsid w:val="00F87EAC"/>
    <w:rsid w:val="00F904FC"/>
    <w:rsid w:val="00F935BF"/>
    <w:rsid w:val="00F94EB5"/>
    <w:rsid w:val="00F964EA"/>
    <w:rsid w:val="00F9667F"/>
    <w:rsid w:val="00F972C9"/>
    <w:rsid w:val="00FA3470"/>
    <w:rsid w:val="00FA4006"/>
    <w:rsid w:val="00FA4359"/>
    <w:rsid w:val="00FA4C84"/>
    <w:rsid w:val="00FB0F18"/>
    <w:rsid w:val="00FB2BAE"/>
    <w:rsid w:val="00FC24A5"/>
    <w:rsid w:val="00FC62CA"/>
    <w:rsid w:val="00FD4291"/>
    <w:rsid w:val="00FE0DB1"/>
    <w:rsid w:val="00FE18B2"/>
    <w:rsid w:val="00FE7443"/>
    <w:rsid w:val="00FF513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C22D3"/>
  <w15:docId w15:val="{99B8329D-2C8D-479E-80DB-83D0E65A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TableGridLight1">
    <w:name w:val="Table Grid Light1"/>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1">
    <w:name w:val="Plain Table 21"/>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PlainTable11">
    <w:name w:val="Plain Table 11"/>
    <w:basedOn w:val="TableNormal"/>
    <w:uiPriority w:val="41"/>
    <w:rsid w:val="00A5290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Theme">
    <w:name w:val="Table Theme"/>
    <w:basedOn w:val="TableNormal"/>
    <w:uiPriority w:val="99"/>
    <w:rsid w:val="00A52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6242D9"/>
    <w:pPr>
      <w:spacing w:after="120"/>
    </w:pPr>
  </w:style>
  <w:style w:type="character" w:customStyle="1" w:styleId="BodyTextChar">
    <w:name w:val="Body Text Char"/>
    <w:basedOn w:val="DefaultParagraphFont"/>
    <w:link w:val="BodyText"/>
    <w:uiPriority w:val="99"/>
    <w:rsid w:val="006242D9"/>
  </w:style>
  <w:style w:type="paragraph" w:styleId="ListParagraph">
    <w:name w:val="List Paragraph"/>
    <w:aliases w:val="L1 Bullet List Paragraph"/>
    <w:basedOn w:val="Normal"/>
    <w:link w:val="ListParagraphChar"/>
    <w:unhideWhenUsed/>
    <w:qFormat/>
    <w:rsid w:val="009A198A"/>
    <w:pPr>
      <w:ind w:left="720"/>
      <w:contextualSpacing/>
    </w:pPr>
  </w:style>
  <w:style w:type="paragraph" w:customStyle="1" w:styleId="Default">
    <w:name w:val="Default"/>
    <w:rsid w:val="004950C5"/>
    <w:pPr>
      <w:autoSpaceDE w:val="0"/>
      <w:autoSpaceDN w:val="0"/>
      <w:adjustRightInd w:val="0"/>
      <w:spacing w:after="0"/>
    </w:pPr>
    <w:rPr>
      <w:rFonts w:ascii="Arial" w:hAnsi="Arial" w:cs="Arial"/>
      <w:color w:val="000000"/>
      <w:sz w:val="24"/>
      <w:szCs w:val="24"/>
      <w:lang w:val="en-IN" w:bidi="gu-IN"/>
    </w:rPr>
  </w:style>
  <w:style w:type="character" w:customStyle="1" w:styleId="ListParagraphChar">
    <w:name w:val="List Paragraph Char"/>
    <w:aliases w:val="L1 Bullet List Paragraph Char"/>
    <w:link w:val="ListParagraph"/>
    <w:uiPriority w:val="34"/>
    <w:qFormat/>
    <w:locked/>
    <w:rsid w:val="00C417A7"/>
  </w:style>
  <w:style w:type="paragraph" w:customStyle="1" w:styleId="TableParagraph">
    <w:name w:val="Table Paragraph"/>
    <w:basedOn w:val="Normal"/>
    <w:uiPriority w:val="1"/>
    <w:qFormat/>
    <w:rsid w:val="00A414BD"/>
    <w:pPr>
      <w:widowControl w:val="0"/>
      <w:autoSpaceDE w:val="0"/>
      <w:autoSpaceDN w:val="0"/>
      <w:spacing w:after="200" w:line="276" w:lineRule="auto"/>
      <w:ind w:left="112"/>
    </w:pPr>
    <w:rPr>
      <w:rFonts w:ascii="Calibri" w:eastAsia="Calibri" w:hAnsi="Calibri" w:cs="Calibri"/>
      <w:color w:val="auto"/>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161558">
      <w:bodyDiv w:val="1"/>
      <w:marLeft w:val="0"/>
      <w:marRight w:val="0"/>
      <w:marTop w:val="0"/>
      <w:marBottom w:val="0"/>
      <w:divBdr>
        <w:top w:val="none" w:sz="0" w:space="0" w:color="auto"/>
        <w:left w:val="none" w:sz="0" w:space="0" w:color="auto"/>
        <w:bottom w:val="none" w:sz="0" w:space="0" w:color="auto"/>
        <w:right w:val="none" w:sz="0" w:space="0" w:color="auto"/>
      </w:divBdr>
    </w:div>
    <w:div w:id="1227491479">
      <w:bodyDiv w:val="1"/>
      <w:marLeft w:val="0"/>
      <w:marRight w:val="0"/>
      <w:marTop w:val="0"/>
      <w:marBottom w:val="0"/>
      <w:divBdr>
        <w:top w:val="none" w:sz="0" w:space="0" w:color="auto"/>
        <w:left w:val="none" w:sz="0" w:space="0" w:color="auto"/>
        <w:bottom w:val="none" w:sz="0" w:space="0" w:color="auto"/>
        <w:right w:val="none" w:sz="0" w:space="0" w:color="auto"/>
      </w:divBdr>
    </w:div>
    <w:div w:id="1434396073">
      <w:bodyDiv w:val="1"/>
      <w:marLeft w:val="0"/>
      <w:marRight w:val="0"/>
      <w:marTop w:val="0"/>
      <w:marBottom w:val="0"/>
      <w:divBdr>
        <w:top w:val="none" w:sz="0" w:space="0" w:color="auto"/>
        <w:left w:val="none" w:sz="0" w:space="0" w:color="auto"/>
        <w:bottom w:val="none" w:sz="0" w:space="0" w:color="auto"/>
        <w:right w:val="none" w:sz="0" w:space="0" w:color="auto"/>
      </w:divBdr>
    </w:div>
    <w:div w:id="1487937912">
      <w:bodyDiv w:val="1"/>
      <w:marLeft w:val="0"/>
      <w:marRight w:val="0"/>
      <w:marTop w:val="0"/>
      <w:marBottom w:val="0"/>
      <w:divBdr>
        <w:top w:val="none" w:sz="0" w:space="0" w:color="auto"/>
        <w:left w:val="none" w:sz="0" w:space="0" w:color="auto"/>
        <w:bottom w:val="none" w:sz="0" w:space="0" w:color="auto"/>
        <w:right w:val="none" w:sz="0" w:space="0" w:color="auto"/>
      </w:divBdr>
    </w:div>
    <w:div w:id="169561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n\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hruti">
    <w:altName w:val="Cambria Math"/>
    <w:panose1 w:val="02000500000000000000"/>
    <w:charset w:val="01"/>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Kaiti Std R">
    <w:altName w:val="MS Gothic"/>
    <w:panose1 w:val="00000000000000000000"/>
    <w:charset w:val="80"/>
    <w:family w:val="roman"/>
    <w:notTrueType/>
    <w:pitch w:val="variable"/>
    <w:sig w:usb0="00000000" w:usb1="0A0F1810" w:usb2="00000016" w:usb3="00000000" w:csb0="00060007" w:csb1="00000000"/>
  </w:font>
  <w:font w:name="Latha">
    <w:panose1 w:val="02000400000000000000"/>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93"/>
    <w:rsid w:val="00010C9C"/>
    <w:rsid w:val="00065593"/>
    <w:rsid w:val="000849A9"/>
    <w:rsid w:val="000E6B0B"/>
    <w:rsid w:val="00116C86"/>
    <w:rsid w:val="00144652"/>
    <w:rsid w:val="001A3E78"/>
    <w:rsid w:val="002C2444"/>
    <w:rsid w:val="00351B61"/>
    <w:rsid w:val="003561F1"/>
    <w:rsid w:val="003853E5"/>
    <w:rsid w:val="003D09D2"/>
    <w:rsid w:val="003D290F"/>
    <w:rsid w:val="003D705E"/>
    <w:rsid w:val="00465A4C"/>
    <w:rsid w:val="004824E5"/>
    <w:rsid w:val="004D38B2"/>
    <w:rsid w:val="004E7CEE"/>
    <w:rsid w:val="00560A61"/>
    <w:rsid w:val="006867E4"/>
    <w:rsid w:val="00701D9A"/>
    <w:rsid w:val="00715593"/>
    <w:rsid w:val="00751906"/>
    <w:rsid w:val="00761AB9"/>
    <w:rsid w:val="007B172D"/>
    <w:rsid w:val="007C0EE6"/>
    <w:rsid w:val="00821B9C"/>
    <w:rsid w:val="00897E16"/>
    <w:rsid w:val="008F4A07"/>
    <w:rsid w:val="0092284A"/>
    <w:rsid w:val="009532F1"/>
    <w:rsid w:val="00A15770"/>
    <w:rsid w:val="00AB5D7F"/>
    <w:rsid w:val="00B61A91"/>
    <w:rsid w:val="00B82FBE"/>
    <w:rsid w:val="00BF0E43"/>
    <w:rsid w:val="00C100E8"/>
    <w:rsid w:val="00CA4F38"/>
    <w:rsid w:val="00CF0EF8"/>
    <w:rsid w:val="00D36F0F"/>
    <w:rsid w:val="00D5256F"/>
    <w:rsid w:val="00D830E0"/>
    <w:rsid w:val="00E14D23"/>
    <w:rsid w:val="00E35285"/>
    <w:rsid w:val="00E70B3C"/>
    <w:rsid w:val="00E71717"/>
    <w:rsid w:val="00E74DA6"/>
    <w:rsid w:val="00EE73C1"/>
    <w:rsid w:val="00F20D79"/>
    <w:rsid w:val="00F615DD"/>
    <w:rsid w:val="00F7384F"/>
    <w:rsid w:val="00FF7A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0172F4599642D1921EEB7B26820C74">
    <w:name w:val="D70172F4599642D1921EEB7B26820C74"/>
    <w:rPr>
      <w:rFonts w:cs="Latha"/>
    </w:rPr>
  </w:style>
  <w:style w:type="paragraph" w:customStyle="1" w:styleId="8FB0CE351419434ABBC6F3566F5D6CC9">
    <w:name w:val="8FB0CE351419434ABBC6F3566F5D6CC9"/>
    <w:rPr>
      <w:rFonts w:cs="Latha"/>
    </w:rPr>
  </w:style>
  <w:style w:type="paragraph" w:customStyle="1" w:styleId="FFD4C30933154D889FDB9A67FC21FA95">
    <w:name w:val="FFD4C30933154D889FDB9A67FC21FA95"/>
    <w:rPr>
      <w:rFonts w:cs="Latha"/>
    </w:rPr>
  </w:style>
  <w:style w:type="paragraph" w:customStyle="1" w:styleId="39F43767780143EA87FA9172825CA939">
    <w:name w:val="39F43767780143EA87FA9172825CA939"/>
    <w:rPr>
      <w:rFonts w:cs="Latha"/>
    </w:rPr>
  </w:style>
  <w:style w:type="paragraph" w:customStyle="1" w:styleId="E0ABEFB70E5F4331B615151D1731DD1B">
    <w:name w:val="E0ABEFB70E5F4331B615151D1731DD1B"/>
    <w:rPr>
      <w:rFonts w:cs="Latha"/>
    </w:rPr>
  </w:style>
  <w:style w:type="paragraph" w:customStyle="1" w:styleId="735952F1ED1F40F696FE47358FEA8013">
    <w:name w:val="735952F1ED1F40F696FE47358FEA8013"/>
    <w:rPr>
      <w:rFonts w:cs="Latha"/>
    </w:rPr>
  </w:style>
  <w:style w:type="paragraph" w:customStyle="1" w:styleId="1A752C95AE854B699544707A69E4DF56">
    <w:name w:val="1A752C95AE854B699544707A69E4DF56"/>
    <w:rPr>
      <w:rFonts w:cs="Latha"/>
    </w:rPr>
  </w:style>
  <w:style w:type="paragraph" w:customStyle="1" w:styleId="A5EBD5957B714291BA723B38F2E86663">
    <w:name w:val="A5EBD5957B714291BA723B38F2E86663"/>
    <w:rPr>
      <w:rFonts w:cs="Latha"/>
    </w:rPr>
  </w:style>
  <w:style w:type="paragraph" w:customStyle="1" w:styleId="97AE12FBCFDD41A0BCE5FA44158EBDB2">
    <w:name w:val="97AE12FBCFDD41A0BCE5FA44158EBDB2"/>
    <w:rPr>
      <w:rFonts w:cs="Latha"/>
    </w:rPr>
  </w:style>
  <w:style w:type="paragraph" w:customStyle="1" w:styleId="AE9E0B0F9EFA44C1B0D07E0BE00FC102">
    <w:name w:val="AE9E0B0F9EFA44C1B0D07E0BE00FC102"/>
    <w:rPr>
      <w:rFonts w:cs="Latha"/>
    </w:rPr>
  </w:style>
  <w:style w:type="paragraph" w:customStyle="1" w:styleId="10F4C81500EE40688E2902CAEC59E6C3">
    <w:name w:val="10F4C81500EE40688E2902CAEC59E6C3"/>
    <w:rPr>
      <w:rFonts w:cs="Latha"/>
    </w:rPr>
  </w:style>
  <w:style w:type="character" w:styleId="Emphasis">
    <w:name w:val="Emphasis"/>
    <w:basedOn w:val="DefaultParagraphFont"/>
    <w:uiPriority w:val="11"/>
    <w:qFormat/>
    <w:rPr>
      <w:b w:val="0"/>
      <w:iCs/>
      <w:color w:val="657C9C" w:themeColor="text2" w:themeTint="BF"/>
      <w:sz w:val="26"/>
    </w:rPr>
  </w:style>
  <w:style w:type="paragraph" w:customStyle="1" w:styleId="85A8477C77C04BE086ABFC89B27410FC">
    <w:name w:val="85A8477C77C04BE086ABFC89B27410FC"/>
    <w:rPr>
      <w:rFonts w:cs="Latha"/>
    </w:rPr>
  </w:style>
  <w:style w:type="paragraph" w:customStyle="1" w:styleId="C556D98A1FD0454087D1687CFB5246DF">
    <w:name w:val="C556D98A1FD0454087D1687CFB5246DF"/>
    <w:rPr>
      <w:rFonts w:cs="Latha"/>
    </w:rPr>
  </w:style>
  <w:style w:type="paragraph" w:customStyle="1" w:styleId="5A311EB6CE4F430A8827054B6912A3AD">
    <w:name w:val="5A311EB6CE4F430A8827054B6912A3AD"/>
    <w:rPr>
      <w:rFonts w:cs="Latha"/>
    </w:rPr>
  </w:style>
  <w:style w:type="paragraph" w:customStyle="1" w:styleId="B00BE1781F7740FBBAB85848B7686804">
    <w:name w:val="B00BE1781F7740FBBAB85848B7686804"/>
    <w:rPr>
      <w:rFonts w:cs="Latha"/>
    </w:rPr>
  </w:style>
  <w:style w:type="paragraph" w:customStyle="1" w:styleId="197923B8C98349489423249B38272FA7">
    <w:name w:val="197923B8C98349489423249B38272FA7"/>
    <w:rPr>
      <w:rFonts w:cs="Latha"/>
    </w:rPr>
  </w:style>
  <w:style w:type="paragraph" w:customStyle="1" w:styleId="DDA9CD95B54841EE877474FBDA357B3E">
    <w:name w:val="DDA9CD95B54841EE877474FBDA357B3E"/>
    <w:rPr>
      <w:rFonts w:cs="Latha"/>
    </w:rPr>
  </w:style>
  <w:style w:type="paragraph" w:customStyle="1" w:styleId="3A0CC69D42F0489E978808A03A32EC25">
    <w:name w:val="3A0CC69D42F0489E978808A03A32EC25"/>
    <w:rPr>
      <w:rFonts w:cs="Latha"/>
    </w:rPr>
  </w:style>
  <w:style w:type="paragraph" w:customStyle="1" w:styleId="B316E916D3674E15A597B33E5C512495">
    <w:name w:val="B316E916D3674E15A597B33E5C512495"/>
    <w:rPr>
      <w:rFonts w:cs="Latha"/>
    </w:rPr>
  </w:style>
  <w:style w:type="paragraph" w:customStyle="1" w:styleId="28C47CA895FF48449A32B798551229AD">
    <w:name w:val="28C47CA895FF48449A32B798551229AD"/>
    <w:rPr>
      <w:rFonts w:cs="Latha"/>
    </w:rPr>
  </w:style>
  <w:style w:type="paragraph" w:customStyle="1" w:styleId="17C3F114D47E45C3AB991E6A412CEA3F">
    <w:name w:val="17C3F114D47E45C3AB991E6A412CEA3F"/>
    <w:rPr>
      <w:rFonts w:cs="Latha"/>
    </w:rPr>
  </w:style>
  <w:style w:type="paragraph" w:customStyle="1" w:styleId="AB7C44C8AE1541B89578493BD9F7C828">
    <w:name w:val="AB7C44C8AE1541B89578493BD9F7C828"/>
    <w:rPr>
      <w:rFonts w:cs="Latha"/>
    </w:rPr>
  </w:style>
  <w:style w:type="paragraph" w:customStyle="1" w:styleId="29682FCFB9B74C038F9D8E0BF6A9BB52">
    <w:name w:val="29682FCFB9B74C038F9D8E0BF6A9BB52"/>
    <w:rPr>
      <w:rFonts w:cs="Latha"/>
    </w:rPr>
  </w:style>
  <w:style w:type="paragraph" w:customStyle="1" w:styleId="92637168A32743D98BCE9C19C419C5B0">
    <w:name w:val="92637168A32743D98BCE9C19C419C5B0"/>
    <w:rPr>
      <w:rFonts w:cs="Latha"/>
    </w:rPr>
  </w:style>
  <w:style w:type="paragraph" w:customStyle="1" w:styleId="5AFA24E67CB74F769B8D54F507EF9F35">
    <w:name w:val="5AFA24E67CB74F769B8D54F507EF9F35"/>
    <w:rPr>
      <w:rFonts w:cs="Latha"/>
    </w:rPr>
  </w:style>
  <w:style w:type="paragraph" w:customStyle="1" w:styleId="0DB5E1CAF1A14955BF35FD450B5D9AD7">
    <w:name w:val="0DB5E1CAF1A14955BF35FD450B5D9AD7"/>
    <w:rPr>
      <w:rFonts w:cs="Latha"/>
    </w:rPr>
  </w:style>
  <w:style w:type="paragraph" w:customStyle="1" w:styleId="3977FB0988AB45A89F041CE1D6D66729">
    <w:name w:val="3977FB0988AB45A89F041CE1D6D66729"/>
    <w:rPr>
      <w:rFonts w:cs="Latha"/>
    </w:rPr>
  </w:style>
  <w:style w:type="paragraph" w:customStyle="1" w:styleId="7B19DDBA74F94766A28D8138BF252673">
    <w:name w:val="7B19DDBA74F94766A28D8138BF252673"/>
    <w:rPr>
      <w:rFonts w:cs="Latha"/>
    </w:rPr>
  </w:style>
  <w:style w:type="paragraph" w:customStyle="1" w:styleId="4DBEFA32D71A439388AEFA4AC6AC0DB7">
    <w:name w:val="4DBEFA32D71A439388AEFA4AC6AC0DB7"/>
    <w:rPr>
      <w:rFonts w:cs="Latha"/>
    </w:rPr>
  </w:style>
  <w:style w:type="paragraph" w:customStyle="1" w:styleId="3BA8F945C69F447087EB6394ABFB9431">
    <w:name w:val="3BA8F945C69F447087EB6394ABFB9431"/>
    <w:rPr>
      <w:rFonts w:cs="Latha"/>
    </w:rPr>
  </w:style>
  <w:style w:type="paragraph" w:customStyle="1" w:styleId="666AEC036EC144D9AA3AECDB093EF0B1">
    <w:name w:val="666AEC036EC144D9AA3AECDB093EF0B1"/>
    <w:rPr>
      <w:rFonts w:cs="Latha"/>
    </w:rPr>
  </w:style>
  <w:style w:type="paragraph" w:customStyle="1" w:styleId="17D25568F59E47E08304EA41DA681CFB">
    <w:name w:val="17D25568F59E47E08304EA41DA681CFB"/>
    <w:rPr>
      <w:rFonts w:cs="Latha"/>
    </w:rPr>
  </w:style>
  <w:style w:type="paragraph" w:customStyle="1" w:styleId="57BA1A1B6017444F9D6FA8FB8A967CEF">
    <w:name w:val="57BA1A1B6017444F9D6FA8FB8A967CEF"/>
    <w:rPr>
      <w:rFonts w:cs="Latha"/>
    </w:rPr>
  </w:style>
  <w:style w:type="paragraph" w:customStyle="1" w:styleId="FAF211A3923B4FE88FBBC2FCB1765052">
    <w:name w:val="FAF211A3923B4FE88FBBC2FCB1765052"/>
    <w:rPr>
      <w:rFonts w:cs="Latha"/>
    </w:rPr>
  </w:style>
  <w:style w:type="paragraph" w:customStyle="1" w:styleId="8BA89F1AAAED4CF6B192F109B3A5933A">
    <w:name w:val="8BA89F1AAAED4CF6B192F109B3A5933A"/>
    <w:rPr>
      <w:rFonts w:cs="Latha"/>
    </w:rPr>
  </w:style>
  <w:style w:type="paragraph" w:customStyle="1" w:styleId="6D460652880B49839F5EC03A362463DD">
    <w:name w:val="6D460652880B49839F5EC03A362463DD"/>
    <w:rPr>
      <w:rFonts w:cs="Latha"/>
    </w:rPr>
  </w:style>
  <w:style w:type="paragraph" w:customStyle="1" w:styleId="A557308B3AA94245A82CA2B7333BA46E">
    <w:name w:val="A557308B3AA94245A82CA2B7333BA46E"/>
    <w:rPr>
      <w:rFonts w:cs="Latha"/>
    </w:rPr>
  </w:style>
  <w:style w:type="paragraph" w:customStyle="1" w:styleId="9749F7DA17BC4F5BA508A551BB64CF1A">
    <w:name w:val="9749F7DA17BC4F5BA508A551BB64CF1A"/>
    <w:rPr>
      <w:rFonts w:cs="Latha"/>
    </w:rPr>
  </w:style>
  <w:style w:type="paragraph" w:customStyle="1" w:styleId="E827138BD1D347FA88A497BF80F10DE8">
    <w:name w:val="E827138BD1D347FA88A497BF80F10DE8"/>
    <w:rPr>
      <w:rFonts w:cs="Latha"/>
    </w:rPr>
  </w:style>
  <w:style w:type="paragraph" w:customStyle="1" w:styleId="0AF5D12758F44B62BA44A6C4A761CDEB">
    <w:name w:val="0AF5D12758F44B62BA44A6C4A761CDEB"/>
    <w:rsid w:val="00715593"/>
    <w:rPr>
      <w:rFonts w:cs="Latha"/>
    </w:rPr>
  </w:style>
  <w:style w:type="paragraph" w:customStyle="1" w:styleId="1D509B15E8264B3495EF514057B170E0">
    <w:name w:val="1D509B15E8264B3495EF514057B170E0"/>
    <w:rsid w:val="00715593"/>
    <w:rPr>
      <w:rFonts w:cs="Latha"/>
    </w:rPr>
  </w:style>
  <w:style w:type="paragraph" w:customStyle="1" w:styleId="433338D2F7BF4CE6A582DE71AE48ADB7">
    <w:name w:val="433338D2F7BF4CE6A582DE71AE48ADB7"/>
    <w:rsid w:val="00715593"/>
    <w:rPr>
      <w:rFonts w:cs="Latha"/>
    </w:rPr>
  </w:style>
  <w:style w:type="paragraph" w:customStyle="1" w:styleId="9793367475A2477F84DC748B46A5253E">
    <w:name w:val="9793367475A2477F84DC748B46A5253E"/>
    <w:rsid w:val="00715593"/>
    <w:rPr>
      <w:rFonts w:cs="Latha"/>
    </w:rPr>
  </w:style>
  <w:style w:type="paragraph" w:customStyle="1" w:styleId="F811551C13C44512A18690E4230DCC71">
    <w:name w:val="F811551C13C44512A18690E4230DCC71"/>
    <w:rsid w:val="00715593"/>
    <w:rPr>
      <w:rFonts w:cs="Latha"/>
    </w:rPr>
  </w:style>
  <w:style w:type="paragraph" w:customStyle="1" w:styleId="D7036CD9F1B242C794BAFEEB2290D207">
    <w:name w:val="D7036CD9F1B242C794BAFEEB2290D207"/>
    <w:rsid w:val="00715593"/>
    <w:rPr>
      <w:rFonts w:cs="Latha"/>
    </w:rPr>
  </w:style>
  <w:style w:type="paragraph" w:customStyle="1" w:styleId="8A7ADF1ABABB4958866F3287AECBD3F3">
    <w:name w:val="8A7ADF1ABABB4958866F3287AECBD3F3"/>
    <w:rsid w:val="00715593"/>
    <w:rPr>
      <w:rFonts w:cs="Latha"/>
    </w:rPr>
  </w:style>
  <w:style w:type="paragraph" w:customStyle="1" w:styleId="6CC112F301234E08B042F1ABFE796501">
    <w:name w:val="6CC112F301234E08B042F1ABFE796501"/>
    <w:rsid w:val="00715593"/>
    <w:rPr>
      <w:rFonts w:cs="Latha"/>
    </w:rPr>
  </w:style>
  <w:style w:type="paragraph" w:customStyle="1" w:styleId="7DD4576F03F64F1BADD3C70D24A3A7EB">
    <w:name w:val="7DD4576F03F64F1BADD3C70D24A3A7EB"/>
    <w:rsid w:val="00715593"/>
    <w:rPr>
      <w:rFonts w:cs="Latha"/>
    </w:rPr>
  </w:style>
  <w:style w:type="paragraph" w:customStyle="1" w:styleId="371F92A1186C44688F853623B00CE393">
    <w:name w:val="371F92A1186C44688F853623B00CE393"/>
    <w:rsid w:val="00715593"/>
    <w:rPr>
      <w:rFonts w:cs="Latha"/>
    </w:rPr>
  </w:style>
  <w:style w:type="paragraph" w:customStyle="1" w:styleId="A08FB62CB74F4551BDC8299154BE5F28">
    <w:name w:val="A08FB62CB74F4551BDC8299154BE5F28"/>
    <w:rsid w:val="00715593"/>
    <w:rPr>
      <w:rFonts w:cs="Latha"/>
    </w:rPr>
  </w:style>
  <w:style w:type="paragraph" w:customStyle="1" w:styleId="87A9501D01AB48E2805E40FF1BC99B8E">
    <w:name w:val="87A9501D01AB48E2805E40FF1BC99B8E"/>
    <w:rsid w:val="00715593"/>
    <w:rPr>
      <w:rFonts w:cs="Latha"/>
    </w:rPr>
  </w:style>
  <w:style w:type="paragraph" w:customStyle="1" w:styleId="72448F4C402F494C96AC9085434EEA8C">
    <w:name w:val="72448F4C402F494C96AC9085434EEA8C"/>
    <w:rsid w:val="00715593"/>
    <w:rPr>
      <w:rFonts w:cs="Latha"/>
    </w:rPr>
  </w:style>
  <w:style w:type="paragraph" w:customStyle="1" w:styleId="4B6A24E89B9C48EF93EA2314709C1D43">
    <w:name w:val="4B6A24E89B9C48EF93EA2314709C1D43"/>
    <w:rsid w:val="00CA4F38"/>
    <w:rPr>
      <w:rFonts w:cs="Latha"/>
    </w:rPr>
  </w:style>
  <w:style w:type="paragraph" w:customStyle="1" w:styleId="AA984D630D8F47C2983395DA296DFEE0">
    <w:name w:val="AA984D630D8F47C2983395DA296DFEE0"/>
    <w:rsid w:val="00116C86"/>
    <w:rPr>
      <w:rFonts w:cs="Latha"/>
    </w:rPr>
  </w:style>
  <w:style w:type="paragraph" w:customStyle="1" w:styleId="CFFF90FD36D54E18A3FC4C62AA42655D">
    <w:name w:val="CFFF90FD36D54E18A3FC4C62AA42655D"/>
    <w:rsid w:val="00116C86"/>
    <w:rPr>
      <w:rFonts w:cs="Latha"/>
    </w:rPr>
  </w:style>
  <w:style w:type="paragraph" w:customStyle="1" w:styleId="7B63A55EAB164CD685E9F96AC8C1E2DA">
    <w:name w:val="7B63A55EAB164CD685E9F96AC8C1E2DA"/>
    <w:rsid w:val="00FF7A19"/>
    <w:rPr>
      <w:rFonts w:cs="Latha"/>
    </w:rPr>
  </w:style>
  <w:style w:type="paragraph" w:customStyle="1" w:styleId="B29EB37C3D7747F98A977B6423C527A1">
    <w:name w:val="B29EB37C3D7747F98A977B6423C527A1"/>
    <w:rsid w:val="00560A61"/>
  </w:style>
  <w:style w:type="paragraph" w:customStyle="1" w:styleId="9C228722BD0F4C398D5D7AB9B058A7F2">
    <w:name w:val="9C228722BD0F4C398D5D7AB9B058A7F2"/>
    <w:rsid w:val="00560A61"/>
  </w:style>
  <w:style w:type="paragraph" w:customStyle="1" w:styleId="FCD70A230E234923B68442C73B6954AD">
    <w:name w:val="FCD70A230E234923B68442C73B6954AD"/>
    <w:rsid w:val="00560A61"/>
  </w:style>
  <w:style w:type="paragraph" w:customStyle="1" w:styleId="EAA0BE24427D442E99A260855FE8791F">
    <w:name w:val="EAA0BE24427D442E99A260855FE8791F"/>
    <w:rsid w:val="00E14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Bangalore, Karnataka, India</CompanyAddress>
  <CompanyPhone>+91-8200186868</CompanyPhone>
  <CompanyFax/>
  <CompanyEmail>chetanamodhiya@gmail.com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379</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Keen</dc:creator>
  <cp:keywords>13-Jan-2020</cp:keywords>
  <cp:lastModifiedBy>Nitheesha</cp:lastModifiedBy>
  <cp:revision>371</cp:revision>
  <cp:lastPrinted>2021-01-13T15:16:00Z</cp:lastPrinted>
  <dcterms:created xsi:type="dcterms:W3CDTF">2018-01-16T17:26:00Z</dcterms:created>
  <dcterms:modified xsi:type="dcterms:W3CDTF">2021-05-10T14:53:00Z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